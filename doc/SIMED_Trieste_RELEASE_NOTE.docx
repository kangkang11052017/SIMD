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84E" w:rsidRPr="00870A7C" w:rsidRDefault="00387549" w:rsidP="006A484E">
      <w:pPr>
        <w:spacing w:before="0" w:after="0"/>
        <w:jc w:val="center"/>
        <w:rPr>
          <w:rStyle w:val="Heading"/>
          <w:rFonts w:cs="Arial"/>
          <w:color w:val="000000" w:themeColor="text1"/>
          <w:sz w:val="40"/>
          <w:szCs w:val="40"/>
        </w:rPr>
      </w:pPr>
      <w:r>
        <w:rPr>
          <w:rStyle w:val="Heading"/>
          <w:rFonts w:cs="Arial"/>
          <w:color w:val="000000" w:themeColor="text1"/>
          <w:sz w:val="40"/>
          <w:szCs w:val="40"/>
        </w:rPr>
        <w:t>SIMEDTRIESTE UI/UX RELEASE NOTE</w:t>
      </w:r>
    </w:p>
    <w:p w:rsidR="006A484E" w:rsidRDefault="006A484E" w:rsidP="00152149">
      <w:pPr>
        <w:spacing w:before="0" w:after="0"/>
        <w:rPr>
          <w:rStyle w:val="Heading"/>
          <w:rFonts w:cs="Arial"/>
          <w:sz w:val="22"/>
          <w:szCs w:val="22"/>
          <w:u w:val="single"/>
        </w:rPr>
      </w:pPr>
    </w:p>
    <w:p w:rsidR="001D527E" w:rsidRPr="008B454D" w:rsidRDefault="00545D1B" w:rsidP="00152149">
      <w:pPr>
        <w:spacing w:before="0" w:after="0"/>
        <w:rPr>
          <w:rStyle w:val="Heading"/>
          <w:rFonts w:cs="Arial"/>
          <w:sz w:val="22"/>
          <w:szCs w:val="22"/>
          <w:u w:val="single"/>
        </w:rPr>
      </w:pPr>
      <w:r w:rsidRPr="008B454D">
        <w:rPr>
          <w:rStyle w:val="Heading"/>
          <w:rFonts w:cs="Arial"/>
          <w:sz w:val="22"/>
          <w:szCs w:val="22"/>
          <w:u w:val="single"/>
        </w:rPr>
        <w:t>TABLE OF CONTENTS</w:t>
      </w:r>
    </w:p>
    <w:p w:rsidR="00545D1B" w:rsidRPr="008B454D" w:rsidRDefault="00545D1B" w:rsidP="001D527E">
      <w:pPr>
        <w:rPr>
          <w:rFonts w:cs="Arial"/>
          <w:szCs w:val="22"/>
        </w:rPr>
      </w:pPr>
    </w:p>
    <w:p w:rsidR="00580C53" w:rsidRDefault="000810C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r w:rsidRPr="008B454D">
        <w:rPr>
          <w:rFonts w:cs="Arial"/>
          <w:szCs w:val="22"/>
        </w:rPr>
        <w:fldChar w:fldCharType="begin"/>
      </w:r>
      <w:r w:rsidR="00165268" w:rsidRPr="008B454D">
        <w:rPr>
          <w:rFonts w:cs="Arial"/>
          <w:szCs w:val="22"/>
        </w:rPr>
        <w:instrText xml:space="preserve"> TOC \o "1-2" \h \z \u </w:instrText>
      </w:r>
      <w:r w:rsidRPr="008B454D">
        <w:rPr>
          <w:rFonts w:cs="Arial"/>
          <w:szCs w:val="22"/>
        </w:rPr>
        <w:fldChar w:fldCharType="separate"/>
      </w:r>
      <w:hyperlink w:anchor="_Toc504129306" w:history="1">
        <w:r w:rsidR="00580C53" w:rsidRPr="007E312B">
          <w:rPr>
            <w:rStyle w:val="Hyperlink"/>
            <w:noProof/>
          </w:rPr>
          <w:t>1</w:t>
        </w:r>
        <w:r w:rsidR="00580C5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="00580C53" w:rsidRPr="007E312B">
          <w:rPr>
            <w:rStyle w:val="Hyperlink"/>
            <w:noProof/>
          </w:rPr>
          <w:t>INTRODUCTION</w:t>
        </w:r>
        <w:r w:rsidR="00580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53">
          <w:rPr>
            <w:noProof/>
            <w:webHidden/>
          </w:rPr>
          <w:instrText xml:space="preserve"> PAGEREF _Toc504129306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5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C53" w:rsidRDefault="000810C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hyperlink w:anchor="_Toc504129307" w:history="1">
        <w:r w:rsidR="00580C53" w:rsidRPr="007E312B">
          <w:rPr>
            <w:rStyle w:val="Hyperlink"/>
            <w:noProof/>
          </w:rPr>
          <w:t>2</w:t>
        </w:r>
        <w:r w:rsidR="00580C5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="00580C53" w:rsidRPr="007E312B">
          <w:rPr>
            <w:rStyle w:val="Hyperlink"/>
            <w:noProof/>
          </w:rPr>
          <w:t>SCOPE</w:t>
        </w:r>
        <w:r w:rsidR="00580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53">
          <w:rPr>
            <w:noProof/>
            <w:webHidden/>
          </w:rPr>
          <w:instrText xml:space="preserve"> PAGEREF _Toc504129307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5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C53" w:rsidRDefault="000810C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hyperlink w:anchor="_Toc504129308" w:history="1">
        <w:r w:rsidR="00580C53" w:rsidRPr="007E312B">
          <w:rPr>
            <w:rStyle w:val="Hyperlink"/>
            <w:noProof/>
          </w:rPr>
          <w:t>3</w:t>
        </w:r>
        <w:r w:rsidR="00580C5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="00580C53" w:rsidRPr="007E312B">
          <w:rPr>
            <w:rStyle w:val="Hyperlink"/>
            <w:noProof/>
          </w:rPr>
          <w:t>User Guide</w:t>
        </w:r>
        <w:r w:rsidR="00580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53">
          <w:rPr>
            <w:noProof/>
            <w:webHidden/>
          </w:rPr>
          <w:instrText xml:space="preserve"> PAGEREF _Toc504129308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5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C53" w:rsidRDefault="000810C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hyperlink w:anchor="_Toc504129309" w:history="1">
        <w:r w:rsidR="00580C53" w:rsidRPr="007E312B">
          <w:rPr>
            <w:rStyle w:val="Hyperlink"/>
            <w:noProof/>
          </w:rPr>
          <w:t>3.1</w:t>
        </w:r>
        <w:r w:rsidR="00580C5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="00E64360">
          <w:t>Prepare environment for Front-End</w:t>
        </w:r>
        <w:r w:rsidR="00580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53">
          <w:rPr>
            <w:noProof/>
            <w:webHidden/>
          </w:rPr>
          <w:instrText xml:space="preserve"> PAGEREF _Toc504129309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5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C53" w:rsidRDefault="000810C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ja-JP"/>
        </w:rPr>
      </w:pPr>
      <w:hyperlink w:anchor="_Toc504129310" w:history="1">
        <w:r w:rsidR="00580C53" w:rsidRPr="007E312B">
          <w:rPr>
            <w:rStyle w:val="Hyperlink"/>
            <w:noProof/>
          </w:rPr>
          <w:t>3.2</w:t>
        </w:r>
        <w:r w:rsidR="00580C5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="00E64360">
          <w:rPr>
            <w:rStyle w:val="Hyperlink"/>
            <w:noProof/>
          </w:rPr>
          <w:t>Bring up the localserver</w:t>
        </w:r>
        <w:r w:rsidR="00580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53">
          <w:rPr>
            <w:noProof/>
            <w:webHidden/>
          </w:rPr>
          <w:instrText xml:space="preserve"> PAGEREF _Toc504129310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5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4360" w:rsidRDefault="00E64360" w:rsidP="00E64360">
      <w:pPr>
        <w:rPr>
          <w:rFonts w:eastAsiaTheme="minorEastAsia"/>
        </w:rPr>
      </w:pPr>
      <w:r>
        <w:rPr>
          <w:rFonts w:eastAsiaTheme="minorEastAsia"/>
        </w:rPr>
        <w:t xml:space="preserve">4 </w:t>
      </w:r>
      <w:r>
        <w:rPr>
          <w:rFonts w:eastAsiaTheme="minorEastAsia"/>
        </w:rPr>
        <w:tab/>
        <w:t>UI/UX Experience...</w:t>
      </w:r>
      <w:r>
        <w:rPr>
          <w:rFonts w:eastAsiaTheme="minorEastAsia"/>
        </w:rPr>
        <w:tab/>
      </w:r>
    </w:p>
    <w:p w:rsidR="006A5F1B" w:rsidRDefault="000810C5" w:rsidP="006A5F1B">
      <w:pPr>
        <w:pStyle w:val="TOC2"/>
        <w:tabs>
          <w:tab w:val="left" w:pos="880"/>
          <w:tab w:val="right" w:leader="dot" w:pos="9628"/>
        </w:tabs>
        <w:rPr>
          <w:noProof/>
        </w:rPr>
      </w:pPr>
      <w:hyperlink w:anchor="_Toc504129311" w:history="1">
        <w:r w:rsidR="006A5F1B" w:rsidRPr="007E312B">
          <w:rPr>
            <w:rStyle w:val="Hyperlink"/>
            <w:noProof/>
          </w:rPr>
          <w:t>3.3</w:t>
        </w:r>
        <w:r w:rsidR="006A5F1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="006A5F1B">
          <w:rPr>
            <w:rStyle w:val="Hyperlink"/>
            <w:noProof/>
          </w:rPr>
          <w:t>Sign Up</w:t>
        </w:r>
        <w:r w:rsidR="006A5F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5F1B">
          <w:rPr>
            <w:noProof/>
            <w:webHidden/>
          </w:rPr>
          <w:instrText xml:space="preserve"> PAGEREF _Toc504129311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F1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5F1B" w:rsidRDefault="000810C5" w:rsidP="006A5F1B">
      <w:pPr>
        <w:pStyle w:val="TOC2"/>
        <w:tabs>
          <w:tab w:val="left" w:pos="880"/>
          <w:tab w:val="right" w:leader="dot" w:pos="9628"/>
        </w:tabs>
        <w:rPr>
          <w:noProof/>
        </w:rPr>
      </w:pPr>
      <w:hyperlink w:anchor="_Toc504129311" w:history="1">
        <w:r w:rsidR="006A5F1B" w:rsidRPr="007E312B">
          <w:rPr>
            <w:rStyle w:val="Hyperlink"/>
            <w:noProof/>
          </w:rPr>
          <w:t>3.3</w:t>
        </w:r>
        <w:r w:rsidR="006A5F1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="006A5F1B">
          <w:rPr>
            <w:rStyle w:val="Hyperlink"/>
            <w:noProof/>
          </w:rPr>
          <w:t>Login</w:t>
        </w:r>
        <w:r w:rsidR="006A5F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5F1B">
          <w:rPr>
            <w:noProof/>
            <w:webHidden/>
          </w:rPr>
          <w:instrText xml:space="preserve"> PAGEREF _Toc504129311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F1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08F6" w:rsidRPr="006A5F1B" w:rsidRDefault="000810C5" w:rsidP="006A5F1B">
      <w:pPr>
        <w:pStyle w:val="TOC2"/>
        <w:tabs>
          <w:tab w:val="left" w:pos="880"/>
          <w:tab w:val="right" w:leader="dot" w:pos="9628"/>
        </w:tabs>
        <w:rPr>
          <w:noProof/>
        </w:rPr>
      </w:pPr>
      <w:hyperlink w:anchor="_Toc504129311" w:history="1">
        <w:r w:rsidR="006A5F1B" w:rsidRPr="007E312B">
          <w:rPr>
            <w:rStyle w:val="Hyperlink"/>
            <w:noProof/>
          </w:rPr>
          <w:t>3.3</w:t>
        </w:r>
        <w:r w:rsidR="006A5F1B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ja-JP"/>
          </w:rPr>
          <w:tab/>
        </w:r>
        <w:r w:rsidR="006A5F1B">
          <w:rPr>
            <w:rStyle w:val="Hyperlink"/>
            <w:noProof/>
          </w:rPr>
          <w:t>LandingPage for data loading from CSV file</w:t>
        </w:r>
        <w:r w:rsidR="006A5F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5F1B">
          <w:rPr>
            <w:noProof/>
            <w:webHidden/>
          </w:rPr>
          <w:instrText xml:space="preserve"> PAGEREF _Toc504129311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F1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CC46FE" w:rsidRPr="008B454D" w:rsidRDefault="000810C5" w:rsidP="00CC46FE">
      <w:pPr>
        <w:rPr>
          <w:rFonts w:cs="Arial"/>
          <w:szCs w:val="22"/>
        </w:rPr>
      </w:pPr>
      <w:r w:rsidRPr="008B454D">
        <w:rPr>
          <w:rFonts w:cs="Arial"/>
          <w:szCs w:val="22"/>
        </w:rPr>
        <w:fldChar w:fldCharType="end"/>
      </w:r>
    </w:p>
    <w:p w:rsidR="00090C6F" w:rsidRPr="008B454D" w:rsidRDefault="00090C6F">
      <w:pPr>
        <w:spacing w:before="0" w:after="0"/>
        <w:jc w:val="left"/>
        <w:rPr>
          <w:rStyle w:val="Heading"/>
          <w:rFonts w:cs="Arial"/>
          <w:sz w:val="22"/>
          <w:szCs w:val="22"/>
        </w:rPr>
      </w:pPr>
      <w:r w:rsidRPr="008B454D">
        <w:rPr>
          <w:rStyle w:val="Heading"/>
          <w:rFonts w:cs="Arial"/>
          <w:sz w:val="22"/>
          <w:szCs w:val="22"/>
        </w:rPr>
        <w:br w:type="page"/>
      </w:r>
    </w:p>
    <w:p w:rsidR="00090C6F" w:rsidRPr="008B454D" w:rsidRDefault="00090C6F" w:rsidP="00090C6F">
      <w:pPr>
        <w:rPr>
          <w:rStyle w:val="Heading"/>
          <w:rFonts w:cs="Arial"/>
          <w:sz w:val="22"/>
          <w:szCs w:val="22"/>
        </w:rPr>
      </w:pPr>
      <w:r w:rsidRPr="008B454D">
        <w:rPr>
          <w:rStyle w:val="Heading"/>
          <w:rFonts w:cs="Arial"/>
          <w:sz w:val="22"/>
          <w:szCs w:val="22"/>
        </w:rPr>
        <w:lastRenderedPageBreak/>
        <w:t>RECORD OF CHANGE</w:t>
      </w:r>
    </w:p>
    <w:p w:rsidR="00090C6F" w:rsidRPr="008B454D" w:rsidRDefault="00090C6F" w:rsidP="00090C6F">
      <w:pPr>
        <w:rPr>
          <w:rStyle w:val="Heading"/>
          <w:rFonts w:cs="Arial"/>
          <w:sz w:val="22"/>
          <w:szCs w:val="22"/>
        </w:rPr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3"/>
        <w:gridCol w:w="1821"/>
        <w:gridCol w:w="1786"/>
        <w:gridCol w:w="3740"/>
      </w:tblGrid>
      <w:tr w:rsidR="00090C6F" w:rsidRPr="008B454D" w:rsidTr="005C70AF">
        <w:tc>
          <w:tcPr>
            <w:tcW w:w="8370" w:type="dxa"/>
            <w:gridSpan w:val="4"/>
            <w:shd w:val="clear" w:color="auto" w:fill="FF0000"/>
          </w:tcPr>
          <w:p w:rsidR="00090C6F" w:rsidRPr="008B454D" w:rsidRDefault="00090C6F" w:rsidP="005C70AF">
            <w:pPr>
              <w:rPr>
                <w:rFonts w:cs="Arial"/>
                <w:b/>
                <w:color w:val="FFFFFF"/>
                <w:szCs w:val="22"/>
              </w:rPr>
            </w:pPr>
            <w:r w:rsidRPr="008B454D">
              <w:rPr>
                <w:rFonts w:cs="Arial"/>
                <w:b/>
                <w:color w:val="FFFFFF"/>
                <w:szCs w:val="22"/>
              </w:rPr>
              <w:t>Document Version History</w:t>
            </w:r>
          </w:p>
        </w:tc>
      </w:tr>
      <w:tr w:rsidR="00090C6F" w:rsidRPr="008B454D" w:rsidTr="00093F65">
        <w:tc>
          <w:tcPr>
            <w:tcW w:w="1023" w:type="dxa"/>
          </w:tcPr>
          <w:p w:rsidR="00090C6F" w:rsidRPr="008B454D" w:rsidRDefault="00090C6F" w:rsidP="005C70AF">
            <w:pPr>
              <w:jc w:val="center"/>
              <w:rPr>
                <w:rFonts w:cs="Arial"/>
                <w:b/>
                <w:szCs w:val="22"/>
              </w:rPr>
            </w:pPr>
            <w:r w:rsidRPr="008B454D">
              <w:rPr>
                <w:rFonts w:cs="Arial"/>
                <w:b/>
                <w:szCs w:val="22"/>
              </w:rPr>
              <w:t>Version</w:t>
            </w:r>
          </w:p>
        </w:tc>
        <w:tc>
          <w:tcPr>
            <w:tcW w:w="1821" w:type="dxa"/>
          </w:tcPr>
          <w:p w:rsidR="00090C6F" w:rsidRPr="008B454D" w:rsidRDefault="00090C6F" w:rsidP="005C70AF">
            <w:pPr>
              <w:jc w:val="center"/>
              <w:rPr>
                <w:rFonts w:cs="Arial"/>
                <w:b/>
                <w:szCs w:val="22"/>
              </w:rPr>
            </w:pPr>
            <w:r w:rsidRPr="008B454D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1786" w:type="dxa"/>
          </w:tcPr>
          <w:p w:rsidR="00090C6F" w:rsidRPr="008B454D" w:rsidRDefault="00090C6F" w:rsidP="005C70AF">
            <w:pPr>
              <w:jc w:val="center"/>
              <w:rPr>
                <w:rFonts w:cs="Arial"/>
                <w:b/>
                <w:szCs w:val="22"/>
              </w:rPr>
            </w:pPr>
            <w:r w:rsidRPr="008B454D">
              <w:rPr>
                <w:rFonts w:cs="Arial"/>
                <w:b/>
                <w:szCs w:val="22"/>
              </w:rPr>
              <w:t>Author</w:t>
            </w:r>
          </w:p>
        </w:tc>
        <w:tc>
          <w:tcPr>
            <w:tcW w:w="3740" w:type="dxa"/>
          </w:tcPr>
          <w:p w:rsidR="00090C6F" w:rsidRPr="008B454D" w:rsidRDefault="00090C6F" w:rsidP="005C70AF">
            <w:pPr>
              <w:jc w:val="center"/>
              <w:rPr>
                <w:rFonts w:cs="Arial"/>
                <w:b/>
                <w:szCs w:val="22"/>
              </w:rPr>
            </w:pPr>
            <w:r w:rsidRPr="008B454D">
              <w:rPr>
                <w:rFonts w:cs="Arial"/>
                <w:b/>
                <w:szCs w:val="22"/>
              </w:rPr>
              <w:t>Details</w:t>
            </w:r>
          </w:p>
        </w:tc>
      </w:tr>
      <w:tr w:rsidR="00090C6F" w:rsidRPr="008B454D" w:rsidTr="00D273EA">
        <w:trPr>
          <w:trHeight w:val="530"/>
        </w:trPr>
        <w:tc>
          <w:tcPr>
            <w:tcW w:w="1023" w:type="dxa"/>
          </w:tcPr>
          <w:p w:rsidR="00090C6F" w:rsidRPr="008B454D" w:rsidRDefault="00FC38C1" w:rsidP="00DE092F">
            <w:pPr>
              <w:jc w:val="right"/>
              <w:rPr>
                <w:rFonts w:cs="Arial"/>
                <w:szCs w:val="22"/>
              </w:rPr>
            </w:pPr>
            <w:r w:rsidRPr="008B454D">
              <w:rPr>
                <w:rFonts w:cs="Arial"/>
                <w:szCs w:val="22"/>
              </w:rPr>
              <w:t>0</w:t>
            </w:r>
            <w:r w:rsidR="00374B31" w:rsidRPr="008B454D">
              <w:rPr>
                <w:rFonts w:cs="Arial"/>
                <w:szCs w:val="22"/>
              </w:rPr>
              <w:t>.1</w:t>
            </w:r>
          </w:p>
        </w:tc>
        <w:tc>
          <w:tcPr>
            <w:tcW w:w="1821" w:type="dxa"/>
          </w:tcPr>
          <w:p w:rsidR="00090C6F" w:rsidRPr="008B454D" w:rsidRDefault="00387549" w:rsidP="00FC38C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 Mar 2018</w:t>
            </w:r>
          </w:p>
        </w:tc>
        <w:tc>
          <w:tcPr>
            <w:tcW w:w="1786" w:type="dxa"/>
          </w:tcPr>
          <w:p w:rsidR="00090C6F" w:rsidRPr="008B454D" w:rsidRDefault="008B454D" w:rsidP="005C70A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Vu Nguyen</w:t>
            </w:r>
          </w:p>
        </w:tc>
        <w:tc>
          <w:tcPr>
            <w:tcW w:w="3740" w:type="dxa"/>
          </w:tcPr>
          <w:p w:rsidR="00090C6F" w:rsidRPr="008B454D" w:rsidRDefault="00387549" w:rsidP="008B454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Phase1 – UI Signup, Login, Loading CSV data file</w:t>
            </w:r>
          </w:p>
        </w:tc>
      </w:tr>
      <w:tr w:rsidR="00093F65" w:rsidRPr="008B454D" w:rsidTr="00093F65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65" w:rsidRPr="008B454D" w:rsidRDefault="00093F65" w:rsidP="00093F65">
            <w:pPr>
              <w:jc w:val="right"/>
              <w:rPr>
                <w:rFonts w:cs="Arial"/>
                <w:szCs w:val="22"/>
              </w:rPr>
            </w:pPr>
            <w:bookmarkStart w:id="1" w:name="_Hlk504583835"/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65" w:rsidRPr="008B454D" w:rsidRDefault="00093F65" w:rsidP="003B606C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65" w:rsidRPr="008B454D" w:rsidRDefault="00093F65" w:rsidP="003B606C">
            <w:pPr>
              <w:rPr>
                <w:rFonts w:cs="Arial"/>
                <w:szCs w:val="22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65" w:rsidRPr="008B454D" w:rsidRDefault="00093F65" w:rsidP="003B606C">
            <w:pPr>
              <w:rPr>
                <w:rFonts w:cs="Arial"/>
                <w:szCs w:val="22"/>
              </w:rPr>
            </w:pPr>
          </w:p>
        </w:tc>
      </w:tr>
      <w:tr w:rsidR="00D805A2" w:rsidRPr="008B454D" w:rsidTr="00093F65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5A2" w:rsidRPr="008B454D" w:rsidRDefault="00D805A2" w:rsidP="00B60700">
            <w:pPr>
              <w:jc w:val="right"/>
              <w:rPr>
                <w:rFonts w:cs="Arial"/>
                <w:szCs w:val="22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5A2" w:rsidRPr="008B454D" w:rsidRDefault="00D805A2" w:rsidP="00B60700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5A2" w:rsidRPr="008B454D" w:rsidRDefault="00D805A2" w:rsidP="00B60700">
            <w:pPr>
              <w:rPr>
                <w:rFonts w:cs="Arial"/>
                <w:szCs w:val="22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5A2" w:rsidRPr="008B454D" w:rsidRDefault="00D805A2" w:rsidP="00E333A4">
            <w:pPr>
              <w:rPr>
                <w:rFonts w:cs="Arial"/>
                <w:szCs w:val="22"/>
              </w:rPr>
            </w:pPr>
          </w:p>
        </w:tc>
      </w:tr>
      <w:bookmarkEnd w:id="1"/>
    </w:tbl>
    <w:p w:rsidR="00090C6F" w:rsidRPr="008B454D" w:rsidRDefault="00090C6F" w:rsidP="00090C6F">
      <w:pPr>
        <w:rPr>
          <w:rFonts w:cs="Arial"/>
          <w:b/>
          <w:color w:val="FF0000"/>
          <w:szCs w:val="22"/>
        </w:rPr>
      </w:pPr>
    </w:p>
    <w:p w:rsidR="00D417E1" w:rsidRPr="008B454D" w:rsidRDefault="00090C6F" w:rsidP="00090C6F">
      <w:pPr>
        <w:pStyle w:val="Heading1"/>
        <w:rPr>
          <w:szCs w:val="22"/>
        </w:rPr>
        <w:sectPr w:rsidR="00D417E1" w:rsidRPr="008B454D" w:rsidSect="00033749">
          <w:headerReference w:type="default" r:id="rId11"/>
          <w:pgSz w:w="11906" w:h="16838" w:code="9"/>
          <w:pgMar w:top="1440" w:right="1134" w:bottom="1440" w:left="1134" w:header="709" w:footer="709" w:gutter="0"/>
          <w:pgNumType w:start="1"/>
          <w:cols w:space="708"/>
          <w:docGrid w:linePitch="360"/>
        </w:sectPr>
      </w:pPr>
      <w:r w:rsidRPr="008B454D">
        <w:rPr>
          <w:rStyle w:val="Heading"/>
          <w:sz w:val="22"/>
          <w:szCs w:val="22"/>
        </w:rPr>
        <w:br w:type="page"/>
      </w:r>
    </w:p>
    <w:p w:rsidR="00934676" w:rsidRPr="008B454D" w:rsidRDefault="00C31466" w:rsidP="00725BD6">
      <w:pPr>
        <w:pStyle w:val="Heading1"/>
        <w:numPr>
          <w:ilvl w:val="0"/>
          <w:numId w:val="4"/>
        </w:numPr>
        <w:rPr>
          <w:szCs w:val="22"/>
        </w:rPr>
      </w:pPr>
      <w:bookmarkStart w:id="2" w:name="_Toc488247827"/>
      <w:bookmarkStart w:id="3" w:name="_Toc504129306"/>
      <w:r w:rsidRPr="008B454D">
        <w:rPr>
          <w:szCs w:val="22"/>
        </w:rPr>
        <w:lastRenderedPageBreak/>
        <w:t>INTRODUCTION</w:t>
      </w:r>
      <w:bookmarkEnd w:id="2"/>
      <w:bookmarkEnd w:id="3"/>
    </w:p>
    <w:p w:rsidR="006269CD" w:rsidRPr="008B454D" w:rsidRDefault="00387549" w:rsidP="00EB6B0E">
      <w:pPr>
        <w:rPr>
          <w:rFonts w:cs="Arial"/>
          <w:szCs w:val="22"/>
          <w:lang w:eastAsia="ja-JP"/>
        </w:rPr>
      </w:pPr>
      <w:r>
        <w:rPr>
          <w:rFonts w:cs="Arial"/>
          <w:szCs w:val="22"/>
          <w:lang w:eastAsia="ja-JP"/>
        </w:rPr>
        <w:t>This document guides to setup Front End UI/UX environment for developer who could bring up the build locally</w:t>
      </w:r>
      <w:r w:rsidR="000733C1">
        <w:rPr>
          <w:rFonts w:cs="Arial"/>
          <w:szCs w:val="22"/>
          <w:lang w:eastAsia="ja-JP"/>
        </w:rPr>
        <w:t xml:space="preserve"> for development and troubleshooting if any.</w:t>
      </w:r>
    </w:p>
    <w:p w:rsidR="005C70AF" w:rsidRPr="008B454D" w:rsidRDefault="005C70AF" w:rsidP="005C70AF">
      <w:pPr>
        <w:pStyle w:val="Heading1"/>
        <w:rPr>
          <w:szCs w:val="22"/>
        </w:rPr>
      </w:pPr>
      <w:bookmarkStart w:id="4" w:name="_Toc394656196"/>
      <w:bookmarkStart w:id="5" w:name="_Toc488247828"/>
      <w:bookmarkStart w:id="6" w:name="_Toc504129307"/>
      <w:r w:rsidRPr="008B454D">
        <w:rPr>
          <w:szCs w:val="22"/>
        </w:rPr>
        <w:t>S</w:t>
      </w:r>
      <w:bookmarkEnd w:id="4"/>
      <w:r w:rsidR="00976B1A" w:rsidRPr="008B454D">
        <w:rPr>
          <w:szCs w:val="22"/>
        </w:rPr>
        <w:t>COPE</w:t>
      </w:r>
      <w:bookmarkEnd w:id="5"/>
      <w:bookmarkEnd w:id="6"/>
    </w:p>
    <w:p w:rsidR="004D43D6" w:rsidRDefault="000733C1" w:rsidP="004D43D6">
      <w:pPr>
        <w:pStyle w:val="ListParagraph"/>
        <w:numPr>
          <w:ilvl w:val="0"/>
          <w:numId w:val="33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bookmarkStart w:id="7" w:name="_Toc488247829"/>
      <w:r>
        <w:rPr>
          <w:rFonts w:cs="Arial"/>
          <w:szCs w:val="22"/>
          <w:lang w:eastAsia="ja-JP"/>
        </w:rPr>
        <w:t>Front-End technology</w:t>
      </w:r>
    </w:p>
    <w:p w:rsidR="000733C1" w:rsidRDefault="000733C1" w:rsidP="000733C1">
      <w:pPr>
        <w:pStyle w:val="ListParagraph"/>
        <w:numPr>
          <w:ilvl w:val="1"/>
          <w:numId w:val="33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  <w:lang w:eastAsia="ja-JP"/>
        </w:rPr>
        <w:t>ReactJS</w:t>
      </w:r>
    </w:p>
    <w:p w:rsidR="000733C1" w:rsidRDefault="000733C1" w:rsidP="000733C1">
      <w:pPr>
        <w:pStyle w:val="ListParagraph"/>
        <w:numPr>
          <w:ilvl w:val="0"/>
          <w:numId w:val="33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Dependencies for UI/UX development</w:t>
      </w:r>
    </w:p>
    <w:p w:rsidR="000733C1" w:rsidRDefault="000733C1" w:rsidP="000733C1">
      <w:pPr>
        <w:pStyle w:val="ListParagraph"/>
        <w:numPr>
          <w:ilvl w:val="1"/>
          <w:numId w:val="33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React-Bootstrap</w:t>
      </w:r>
    </w:p>
    <w:p w:rsidR="000733C1" w:rsidRDefault="000733C1" w:rsidP="000733C1">
      <w:pPr>
        <w:pStyle w:val="ListParagraph"/>
        <w:numPr>
          <w:ilvl w:val="0"/>
          <w:numId w:val="33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Browser for testing:</w:t>
      </w:r>
    </w:p>
    <w:p w:rsidR="000733C1" w:rsidRDefault="000733C1" w:rsidP="000733C1">
      <w:pPr>
        <w:pStyle w:val="ListParagraph"/>
        <w:numPr>
          <w:ilvl w:val="1"/>
          <w:numId w:val="33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Chrome (latest version)</w:t>
      </w:r>
    </w:p>
    <w:p w:rsidR="000733C1" w:rsidRDefault="000733C1" w:rsidP="000733C1">
      <w:pPr>
        <w:pStyle w:val="ListParagraph"/>
        <w:numPr>
          <w:ilvl w:val="1"/>
          <w:numId w:val="33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Firefox (latest version)</w:t>
      </w:r>
    </w:p>
    <w:p w:rsidR="000733C1" w:rsidRDefault="000733C1" w:rsidP="000733C1">
      <w:pPr>
        <w:pStyle w:val="ListParagraph"/>
        <w:numPr>
          <w:ilvl w:val="1"/>
          <w:numId w:val="33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Safari (latest version)</w:t>
      </w:r>
    </w:p>
    <w:p w:rsidR="000733C1" w:rsidRDefault="000733C1" w:rsidP="000733C1">
      <w:pPr>
        <w:pStyle w:val="ListParagraph"/>
        <w:numPr>
          <w:ilvl w:val="0"/>
          <w:numId w:val="33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Content of website</w:t>
      </w:r>
    </w:p>
    <w:p w:rsidR="000733C1" w:rsidRDefault="000733C1" w:rsidP="000733C1">
      <w:pPr>
        <w:pStyle w:val="ListParagraph"/>
        <w:numPr>
          <w:ilvl w:val="1"/>
          <w:numId w:val="33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Support SignUp, Login of user</w:t>
      </w:r>
    </w:p>
    <w:p w:rsidR="000733C1" w:rsidRDefault="000733C1" w:rsidP="000733C1">
      <w:pPr>
        <w:pStyle w:val="ListParagraph"/>
        <w:numPr>
          <w:ilvl w:val="1"/>
          <w:numId w:val="33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Load CSV data file to website</w:t>
      </w:r>
    </w:p>
    <w:p w:rsidR="000733C1" w:rsidRPr="000733C1" w:rsidRDefault="000733C1" w:rsidP="000733C1">
      <w:pPr>
        <w:pStyle w:val="ListParagraph"/>
        <w:numPr>
          <w:ilvl w:val="1"/>
          <w:numId w:val="33"/>
        </w:numPr>
        <w:spacing w:before="0" w:after="160" w:line="259" w:lineRule="auto"/>
        <w:contextualSpacing/>
        <w:jc w:val="left"/>
        <w:rPr>
          <w:rFonts w:cs="Arial"/>
          <w:szCs w:val="22"/>
        </w:rPr>
      </w:pPr>
      <w:r>
        <w:rPr>
          <w:rFonts w:cs="Arial"/>
          <w:szCs w:val="22"/>
        </w:rPr>
        <w:t>Dictate the relationship between the actual and predictable temperature in Medical station.</w:t>
      </w:r>
    </w:p>
    <w:p w:rsidR="004D43D6" w:rsidRPr="008B454D" w:rsidRDefault="004D43D6" w:rsidP="004D43D6">
      <w:pPr>
        <w:pStyle w:val="Heading1"/>
        <w:rPr>
          <w:szCs w:val="22"/>
        </w:rPr>
      </w:pPr>
      <w:bookmarkStart w:id="8" w:name="_Toc504129308"/>
      <w:r w:rsidRPr="008B454D">
        <w:rPr>
          <w:szCs w:val="22"/>
        </w:rPr>
        <w:t>User Guide</w:t>
      </w:r>
      <w:bookmarkEnd w:id="8"/>
    </w:p>
    <w:p w:rsidR="004D43D6" w:rsidRDefault="000733C1" w:rsidP="0006508A">
      <w:pPr>
        <w:pStyle w:val="Heading2"/>
      </w:pPr>
      <w:r>
        <w:t>Prepare environment for Front-End</w:t>
      </w:r>
    </w:p>
    <w:p w:rsidR="00967072" w:rsidRDefault="000733C1" w:rsidP="00967072">
      <w:pPr>
        <w:pStyle w:val="Heading3"/>
      </w:pPr>
      <w:r>
        <w:t>NodeJS</w:t>
      </w:r>
    </w:p>
    <w:p w:rsidR="000733C1" w:rsidRDefault="000733C1" w:rsidP="000733C1">
      <w:pPr>
        <w:ind w:left="284"/>
        <w:rPr>
          <w:lang w:eastAsia="ja-JP"/>
        </w:rPr>
      </w:pPr>
      <w:r>
        <w:rPr>
          <w:lang w:eastAsia="ja-JP"/>
        </w:rPr>
        <w:t>It’s required to install eco system of NodeJs to target development environment.</w:t>
      </w:r>
    </w:p>
    <w:p w:rsidR="000733C1" w:rsidRDefault="000733C1" w:rsidP="000733C1">
      <w:pPr>
        <w:ind w:left="284"/>
        <w:rPr>
          <w:lang w:eastAsia="ja-JP"/>
        </w:rPr>
      </w:pPr>
      <w:r>
        <w:rPr>
          <w:lang w:eastAsia="ja-JP"/>
        </w:rPr>
        <w:t xml:space="preserve">Go </w:t>
      </w:r>
      <w:hyperlink r:id="rId12" w:history="1">
        <w:r w:rsidRPr="00E34E74">
          <w:rPr>
            <w:rStyle w:val="Hyperlink"/>
            <w:lang w:eastAsia="ja-JP"/>
          </w:rPr>
          <w:t>https://nodejs.org/en/download/</w:t>
        </w:r>
      </w:hyperlink>
      <w:r>
        <w:rPr>
          <w:lang w:eastAsia="ja-JP"/>
        </w:rPr>
        <w:t xml:space="preserve"> and start the download of latest version of NodeJs.</w:t>
      </w:r>
    </w:p>
    <w:p w:rsidR="000733C1" w:rsidRPr="000733C1" w:rsidRDefault="000733C1" w:rsidP="000733C1">
      <w:pPr>
        <w:pStyle w:val="Heading3"/>
      </w:pPr>
      <w:r>
        <w:t>ReactJS</w:t>
      </w:r>
    </w:p>
    <w:p w:rsidR="00967072" w:rsidRDefault="000733C1" w:rsidP="000733C1">
      <w:pPr>
        <w:ind w:left="284"/>
      </w:pPr>
      <w:r>
        <w:t>Download CLI command for React environment. Using node package management in the console for this purpose (yarn is another choice</w:t>
      </w:r>
      <w:r w:rsidR="002E4F4D">
        <w:t>, but you have to install YARN first</w:t>
      </w:r>
      <w:r>
        <w:t xml:space="preserve">): </w:t>
      </w:r>
    </w:p>
    <w:p w:rsidR="000733C1" w:rsidRDefault="000733C1" w:rsidP="000733C1">
      <w:pPr>
        <w:ind w:left="284"/>
      </w:pPr>
      <w:r>
        <w:t xml:space="preserve">$ </w:t>
      </w:r>
      <w:r w:rsidR="009812AC">
        <w:t xml:space="preserve">npm install -g  </w:t>
      </w:r>
      <w:r w:rsidR="002E4F4D">
        <w:t>create-react-app</w:t>
      </w:r>
    </w:p>
    <w:p w:rsidR="002E4F4D" w:rsidRDefault="002E4F4D" w:rsidP="002E4F4D">
      <w:pPr>
        <w:pStyle w:val="Heading3"/>
      </w:pPr>
      <w:r>
        <w:t>Clone the SIMD repository on GITHUB</w:t>
      </w:r>
    </w:p>
    <w:p w:rsidR="002E4F4D" w:rsidRDefault="002E4F4D" w:rsidP="002E4F4D">
      <w:pPr>
        <w:ind w:left="284"/>
        <w:rPr>
          <w:lang w:eastAsia="ja-JP"/>
        </w:rPr>
      </w:pPr>
      <w:r>
        <w:rPr>
          <w:lang w:eastAsia="ja-JP"/>
        </w:rPr>
        <w:t xml:space="preserve">Clone the front-end source code from link </w:t>
      </w:r>
      <w:hyperlink r:id="rId13" w:history="1">
        <w:r w:rsidRPr="00E34E74">
          <w:rPr>
            <w:rStyle w:val="Hyperlink"/>
            <w:lang w:eastAsia="ja-JP"/>
          </w:rPr>
          <w:t>https://github.com/kangkang11052017/SIMD</w:t>
        </w:r>
      </w:hyperlink>
    </w:p>
    <w:p w:rsidR="002E4F4D" w:rsidRDefault="002E4F4D" w:rsidP="002E4F4D">
      <w:pPr>
        <w:ind w:left="284"/>
        <w:rPr>
          <w:lang w:eastAsia="ja-JP"/>
        </w:rPr>
      </w:pPr>
      <w:r>
        <w:rPr>
          <w:lang w:eastAsia="ja-JP"/>
        </w:rPr>
        <w:t>Change to target directory where the ‘package.json’ located, start to install all dependencies for development environment.</w:t>
      </w:r>
    </w:p>
    <w:p w:rsidR="002E4F4D" w:rsidRDefault="002E4F4D" w:rsidP="002E4F4D">
      <w:pPr>
        <w:ind w:left="284"/>
        <w:rPr>
          <w:lang w:eastAsia="ja-JP"/>
        </w:rPr>
      </w:pPr>
      <w:r>
        <w:rPr>
          <w:lang w:eastAsia="ja-JP"/>
        </w:rPr>
        <w:t xml:space="preserve">Run command: </w:t>
      </w:r>
      <w:r w:rsidRPr="002E4F4D">
        <w:rPr>
          <w:b/>
          <w:lang w:eastAsia="ja-JP"/>
        </w:rPr>
        <w:t>yarn</w:t>
      </w:r>
    </w:p>
    <w:bookmarkEnd w:id="7"/>
    <w:p w:rsidR="00735935" w:rsidRDefault="00AB320C" w:rsidP="00E64360">
      <w:pPr>
        <w:pStyle w:val="Heading2"/>
      </w:pPr>
      <w:r>
        <w:t>Bringup the localserver</w:t>
      </w:r>
    </w:p>
    <w:p w:rsidR="00A75938" w:rsidRDefault="00A75938" w:rsidP="00A75938">
      <w:pPr>
        <w:ind w:left="284"/>
        <w:rPr>
          <w:lang w:eastAsia="ja-JP"/>
        </w:rPr>
      </w:pPr>
      <w:r>
        <w:rPr>
          <w:lang w:eastAsia="ja-JP"/>
        </w:rPr>
        <w:t>After install all dependencies for the project, start the server:</w:t>
      </w:r>
    </w:p>
    <w:p w:rsidR="00E64360" w:rsidRDefault="00E64360" w:rsidP="00E64360">
      <w:pPr>
        <w:ind w:left="284"/>
        <w:rPr>
          <w:lang w:eastAsia="ja-JP"/>
        </w:rPr>
      </w:pPr>
      <w:r>
        <w:rPr>
          <w:lang w:eastAsia="ja-JP"/>
        </w:rPr>
        <w:t>Run command: yarn start</w:t>
      </w:r>
    </w:p>
    <w:p w:rsidR="00E64360" w:rsidRDefault="00E64360" w:rsidP="00E64360">
      <w:pPr>
        <w:ind w:left="284"/>
        <w:rPr>
          <w:lang w:eastAsia="ja-JP"/>
        </w:rPr>
      </w:pPr>
    </w:p>
    <w:p w:rsidR="00E64360" w:rsidRDefault="00E64360" w:rsidP="00E64360">
      <w:pPr>
        <w:pStyle w:val="Heading1"/>
      </w:pPr>
      <w:r>
        <w:lastRenderedPageBreak/>
        <w:t>UI/UX Expirence</w:t>
      </w:r>
    </w:p>
    <w:p w:rsidR="00E64360" w:rsidRDefault="00E64360" w:rsidP="00E64360">
      <w:pPr>
        <w:pStyle w:val="Heading2"/>
      </w:pPr>
      <w:r>
        <w:t>SignUp</w:t>
      </w:r>
    </w:p>
    <w:p w:rsidR="00E64360" w:rsidRDefault="00E64360" w:rsidP="00E64360">
      <w:pPr>
        <w:jc w:val="center"/>
        <w:rPr>
          <w:lang w:eastAsia="ja-JP"/>
        </w:rPr>
      </w:pPr>
      <w:r>
        <w:rPr>
          <w:noProof/>
          <w:lang w:val="en-US" w:eastAsia="ja-JP"/>
        </w:rPr>
        <w:drawing>
          <wp:inline distT="0" distB="0" distL="0" distR="0">
            <wp:extent cx="5181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60" w:rsidRDefault="00E64360" w:rsidP="00E64360">
      <w:pPr>
        <w:pStyle w:val="Heading2"/>
      </w:pPr>
      <w:r>
        <w:t>Login</w:t>
      </w:r>
    </w:p>
    <w:p w:rsidR="00E64360" w:rsidRDefault="00E64360" w:rsidP="00E64360">
      <w:pPr>
        <w:jc w:val="center"/>
        <w:rPr>
          <w:lang w:eastAsia="ja-JP"/>
        </w:rPr>
      </w:pPr>
      <w:r>
        <w:rPr>
          <w:noProof/>
          <w:lang w:val="en-US" w:eastAsia="ja-JP"/>
        </w:rPr>
        <w:drawing>
          <wp:inline distT="0" distB="0" distL="0" distR="0">
            <wp:extent cx="508635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60" w:rsidRDefault="00E64360" w:rsidP="00E64360">
      <w:pPr>
        <w:pStyle w:val="Heading2"/>
      </w:pPr>
      <w:r>
        <w:t>LandingPage for data loading from CSV file</w:t>
      </w:r>
    </w:p>
    <w:p w:rsidR="00E64360" w:rsidRDefault="00E64360" w:rsidP="00E64360">
      <w:pPr>
        <w:jc w:val="center"/>
        <w:rPr>
          <w:lang w:eastAsia="ja-JP"/>
        </w:rPr>
      </w:pPr>
      <w:r>
        <w:rPr>
          <w:noProof/>
          <w:lang w:val="en-US" w:eastAsia="ja-JP"/>
        </w:rPr>
        <w:drawing>
          <wp:inline distT="0" distB="0" distL="0" distR="0">
            <wp:extent cx="549592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60" w:rsidRDefault="00E64360" w:rsidP="00E64360">
      <w:pPr>
        <w:rPr>
          <w:lang w:eastAsia="ja-JP"/>
        </w:rPr>
      </w:pPr>
      <w:r>
        <w:rPr>
          <w:noProof/>
          <w:lang w:val="en-US" w:eastAsia="ja-JP"/>
        </w:rPr>
        <w:lastRenderedPageBreak/>
        <w:drawing>
          <wp:inline distT="0" distB="0" distL="0" distR="0">
            <wp:extent cx="6120130" cy="5006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60" w:rsidRPr="00E64360" w:rsidRDefault="00E64360" w:rsidP="00E64360">
      <w:pPr>
        <w:rPr>
          <w:lang w:eastAsia="ja-JP"/>
        </w:rPr>
      </w:pPr>
    </w:p>
    <w:p w:rsidR="00A75938" w:rsidRPr="00E64360" w:rsidRDefault="00A75938" w:rsidP="00E64360">
      <w:pPr>
        <w:rPr>
          <w:lang w:eastAsia="ja-JP"/>
        </w:rPr>
      </w:pPr>
    </w:p>
    <w:sectPr w:rsidR="00A75938" w:rsidRPr="00E64360" w:rsidSect="00033749">
      <w:footerReference w:type="default" r:id="rId18"/>
      <w:pgSz w:w="11906" w:h="16838" w:code="9"/>
      <w:pgMar w:top="1440" w:right="1134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541" w:rsidRDefault="00574541">
      <w:r>
        <w:separator/>
      </w:r>
    </w:p>
  </w:endnote>
  <w:endnote w:type="continuationSeparator" w:id="1">
    <w:p w:rsidR="00574541" w:rsidRDefault="00574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平成明朝">
    <w:altName w:val="MS Gothic"/>
    <w:charset w:val="80"/>
    <w:family w:val="auto"/>
    <w:pitch w:val="variable"/>
    <w:sig w:usb0="00000000" w:usb1="00000708" w:usb2="1000000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00"/>
    <w:family w:val="roman"/>
    <w:notTrueType/>
    <w:pitch w:val="default"/>
    <w:sig w:usb0="00000000" w:usb1="00000000" w:usb2="00000000" w:usb3="00000000" w:csb0="0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8B6" w:rsidRDefault="004F38B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541" w:rsidRDefault="00574541">
      <w:r>
        <w:separator/>
      </w:r>
    </w:p>
  </w:footnote>
  <w:footnote w:type="continuationSeparator" w:id="1">
    <w:p w:rsidR="00574541" w:rsidRDefault="005745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8B6" w:rsidRDefault="004F38B6" w:rsidP="00CC0AA2">
    <w:pPr>
      <w:rPr>
        <w:szCs w:val="20"/>
      </w:rPr>
    </w:pPr>
  </w:p>
  <w:p w:rsidR="004F38B6" w:rsidRPr="00CC0AA2" w:rsidRDefault="004F38B6" w:rsidP="00CC0AA2">
    <w:pPr>
      <w:rPr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DC4C"/>
      </v:shape>
    </w:pict>
  </w:numPicBullet>
  <w:abstractNum w:abstractNumId="0">
    <w:nsid w:val="057211D9"/>
    <w:multiLevelType w:val="hybridMultilevel"/>
    <w:tmpl w:val="80E8A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C4234A"/>
    <w:multiLevelType w:val="hybridMultilevel"/>
    <w:tmpl w:val="F514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35D03"/>
    <w:multiLevelType w:val="hybridMultilevel"/>
    <w:tmpl w:val="24CE6584"/>
    <w:lvl w:ilvl="0" w:tplc="9BC684A8">
      <w:numFmt w:val="bullet"/>
      <w:lvlText w:val="+"/>
      <w:lvlJc w:val="left"/>
      <w:pPr>
        <w:ind w:left="2160" w:hanging="360"/>
      </w:pPr>
      <w:rPr>
        <w:rFonts w:ascii="Courier New" w:eastAsia="平成明朝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313F25"/>
    <w:multiLevelType w:val="hybridMultilevel"/>
    <w:tmpl w:val="6D0E18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26447"/>
    <w:multiLevelType w:val="hybridMultilevel"/>
    <w:tmpl w:val="8B82934E"/>
    <w:lvl w:ilvl="0" w:tplc="AFE0C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CE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6C42A">
      <w:numFmt w:val="none"/>
      <w:lvlText w:val=""/>
      <w:lvlJc w:val="left"/>
      <w:pPr>
        <w:tabs>
          <w:tab w:val="num" w:pos="360"/>
        </w:tabs>
      </w:pPr>
    </w:lvl>
    <w:lvl w:ilvl="3" w:tplc="06B46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E6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529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FA1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66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8F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0BA2DF7"/>
    <w:multiLevelType w:val="hybridMultilevel"/>
    <w:tmpl w:val="0A8ACA32"/>
    <w:lvl w:ilvl="0" w:tplc="86500B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06E92"/>
    <w:multiLevelType w:val="hybridMultilevel"/>
    <w:tmpl w:val="60FC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93FEF"/>
    <w:multiLevelType w:val="hybridMultilevel"/>
    <w:tmpl w:val="D62874D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318C0850"/>
    <w:multiLevelType w:val="hybridMultilevel"/>
    <w:tmpl w:val="4AC49670"/>
    <w:lvl w:ilvl="0" w:tplc="CB6A363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83629D"/>
    <w:multiLevelType w:val="multilevel"/>
    <w:tmpl w:val="D15414F0"/>
    <w:lvl w:ilvl="0">
      <w:start w:val="5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740D91"/>
    <w:multiLevelType w:val="hybridMultilevel"/>
    <w:tmpl w:val="1DE40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57707"/>
    <w:multiLevelType w:val="multilevel"/>
    <w:tmpl w:val="263291C8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70"/>
        </w:tabs>
        <w:ind w:left="163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CC46F0A"/>
    <w:multiLevelType w:val="hybridMultilevel"/>
    <w:tmpl w:val="16DE9882"/>
    <w:lvl w:ilvl="0" w:tplc="04090001">
      <w:start w:val="1"/>
      <w:numFmt w:val="bullet"/>
      <w:lvlText w:val=""/>
      <w:lvlJc w:val="left"/>
      <w:pPr>
        <w:ind w:left="1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abstractNum w:abstractNumId="14">
    <w:nsid w:val="3F3A50A8"/>
    <w:multiLevelType w:val="hybridMultilevel"/>
    <w:tmpl w:val="10642728"/>
    <w:lvl w:ilvl="0" w:tplc="300CA03A">
      <w:numFmt w:val="bullet"/>
      <w:lvlText w:val="-"/>
      <w:lvlJc w:val="left"/>
      <w:pPr>
        <w:ind w:left="720" w:hanging="360"/>
      </w:pPr>
      <w:rPr>
        <w:rFonts w:ascii="Times New Roman" w:eastAsia="平成明朝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804986"/>
    <w:multiLevelType w:val="hybridMultilevel"/>
    <w:tmpl w:val="831AF504"/>
    <w:lvl w:ilvl="0" w:tplc="806E9D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BA500E"/>
    <w:multiLevelType w:val="hybridMultilevel"/>
    <w:tmpl w:val="41723528"/>
    <w:lvl w:ilvl="0" w:tplc="39469F4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EC5493"/>
    <w:multiLevelType w:val="hybridMultilevel"/>
    <w:tmpl w:val="A3BA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C96F40"/>
    <w:multiLevelType w:val="hybridMultilevel"/>
    <w:tmpl w:val="66E4B114"/>
    <w:lvl w:ilvl="0" w:tplc="06CAF31C">
      <w:start w:val="1"/>
      <w:numFmt w:val="bullet"/>
      <w:lvlText w:val="­"/>
      <w:lvlJc w:val="left"/>
      <w:pPr>
        <w:tabs>
          <w:tab w:val="num" w:pos="566"/>
        </w:tabs>
        <w:ind w:left="566" w:hanging="283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</w:rPr>
    </w:lvl>
    <w:lvl w:ilvl="3" w:tplc="E95031E4">
      <w:start w:val="7"/>
      <w:numFmt w:val="bullet"/>
      <w:lvlText w:val="-"/>
      <w:lvlJc w:val="left"/>
      <w:pPr>
        <w:ind w:left="2312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19">
    <w:nsid w:val="62080B5D"/>
    <w:multiLevelType w:val="multilevel"/>
    <w:tmpl w:val="64A0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5E5790"/>
    <w:multiLevelType w:val="hybridMultilevel"/>
    <w:tmpl w:val="771CFA3A"/>
    <w:lvl w:ilvl="0" w:tplc="165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673BC">
      <w:numFmt w:val="none"/>
      <w:lvlText w:val=""/>
      <w:lvlJc w:val="left"/>
      <w:pPr>
        <w:tabs>
          <w:tab w:val="num" w:pos="360"/>
        </w:tabs>
      </w:pPr>
    </w:lvl>
    <w:lvl w:ilvl="2" w:tplc="72E06458">
      <w:numFmt w:val="none"/>
      <w:lvlText w:val=""/>
      <w:lvlJc w:val="left"/>
      <w:pPr>
        <w:tabs>
          <w:tab w:val="num" w:pos="360"/>
        </w:tabs>
      </w:pPr>
    </w:lvl>
    <w:lvl w:ilvl="3" w:tplc="FBDA9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A1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0C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CF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7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84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D044A28"/>
    <w:multiLevelType w:val="hybridMultilevel"/>
    <w:tmpl w:val="151896F2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1"/>
  </w:num>
  <w:num w:numId="7">
    <w:abstractNumId w:val="17"/>
  </w:num>
  <w:num w:numId="8">
    <w:abstractNumId w:val="21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14"/>
  </w:num>
  <w:num w:numId="15">
    <w:abstractNumId w:val="10"/>
  </w:num>
  <w:num w:numId="16">
    <w:abstractNumId w:val="2"/>
  </w:num>
  <w:num w:numId="17">
    <w:abstractNumId w:val="12"/>
  </w:num>
  <w:num w:numId="18">
    <w:abstractNumId w:val="20"/>
  </w:num>
  <w:num w:numId="19">
    <w:abstractNumId w:val="5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0"/>
  </w:num>
  <w:num w:numId="34">
    <w:abstractNumId w:val="15"/>
  </w:num>
  <w:num w:numId="35">
    <w:abstractNumId w:val="6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001"/>
  <w:doNotTrackFormatting/>
  <w:defaultTabStop w:val="284"/>
  <w:noPunctuationKerning/>
  <w:characterSpacingControl w:val="doNotCompress"/>
  <w:hdrShapeDefaults>
    <o:shapedefaults v:ext="edit" spidmax="3074">
      <o:colormru v:ext="edit" colors="#004036,#003640,#fc0"/>
    </o:shapedefaults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D400AA"/>
    <w:rsid w:val="00000507"/>
    <w:rsid w:val="00005791"/>
    <w:rsid w:val="00005C62"/>
    <w:rsid w:val="00007BFA"/>
    <w:rsid w:val="00007E67"/>
    <w:rsid w:val="00010D53"/>
    <w:rsid w:val="0001207E"/>
    <w:rsid w:val="000133E0"/>
    <w:rsid w:val="00013691"/>
    <w:rsid w:val="00014663"/>
    <w:rsid w:val="0001575C"/>
    <w:rsid w:val="00016AB5"/>
    <w:rsid w:val="00016CB0"/>
    <w:rsid w:val="00020862"/>
    <w:rsid w:val="000215B5"/>
    <w:rsid w:val="00021C40"/>
    <w:rsid w:val="00022BB1"/>
    <w:rsid w:val="0002392F"/>
    <w:rsid w:val="00023AC9"/>
    <w:rsid w:val="00024024"/>
    <w:rsid w:val="000245AB"/>
    <w:rsid w:val="00024656"/>
    <w:rsid w:val="00025EA3"/>
    <w:rsid w:val="00026096"/>
    <w:rsid w:val="0002679A"/>
    <w:rsid w:val="00026EB9"/>
    <w:rsid w:val="000302C3"/>
    <w:rsid w:val="00031DAB"/>
    <w:rsid w:val="000336C4"/>
    <w:rsid w:val="00033749"/>
    <w:rsid w:val="00034CC6"/>
    <w:rsid w:val="00035856"/>
    <w:rsid w:val="000369DE"/>
    <w:rsid w:val="000409F6"/>
    <w:rsid w:val="00040A79"/>
    <w:rsid w:val="00040F03"/>
    <w:rsid w:val="000412E9"/>
    <w:rsid w:val="000445FF"/>
    <w:rsid w:val="00044BA7"/>
    <w:rsid w:val="00045E74"/>
    <w:rsid w:val="00051559"/>
    <w:rsid w:val="00051703"/>
    <w:rsid w:val="00053190"/>
    <w:rsid w:val="00054C4B"/>
    <w:rsid w:val="0005509B"/>
    <w:rsid w:val="00060430"/>
    <w:rsid w:val="000615EE"/>
    <w:rsid w:val="00061DE8"/>
    <w:rsid w:val="000622CF"/>
    <w:rsid w:val="000627E6"/>
    <w:rsid w:val="00062B7C"/>
    <w:rsid w:val="00063BBA"/>
    <w:rsid w:val="0006508A"/>
    <w:rsid w:val="00073018"/>
    <w:rsid w:val="000733C1"/>
    <w:rsid w:val="00073636"/>
    <w:rsid w:val="00073818"/>
    <w:rsid w:val="00074486"/>
    <w:rsid w:val="00075C9B"/>
    <w:rsid w:val="000772F9"/>
    <w:rsid w:val="00077CD8"/>
    <w:rsid w:val="000810C5"/>
    <w:rsid w:val="00081C2B"/>
    <w:rsid w:val="000821E8"/>
    <w:rsid w:val="000825B0"/>
    <w:rsid w:val="00082BFB"/>
    <w:rsid w:val="00082C61"/>
    <w:rsid w:val="0008380A"/>
    <w:rsid w:val="00085E43"/>
    <w:rsid w:val="0008649A"/>
    <w:rsid w:val="00086828"/>
    <w:rsid w:val="00086E4F"/>
    <w:rsid w:val="00087E37"/>
    <w:rsid w:val="00090C6F"/>
    <w:rsid w:val="00091D93"/>
    <w:rsid w:val="00092493"/>
    <w:rsid w:val="000925D7"/>
    <w:rsid w:val="00093F65"/>
    <w:rsid w:val="00094785"/>
    <w:rsid w:val="000949D6"/>
    <w:rsid w:val="00095FC7"/>
    <w:rsid w:val="00096282"/>
    <w:rsid w:val="000967A3"/>
    <w:rsid w:val="000A0833"/>
    <w:rsid w:val="000A123C"/>
    <w:rsid w:val="000A2290"/>
    <w:rsid w:val="000A4AEC"/>
    <w:rsid w:val="000A69DF"/>
    <w:rsid w:val="000A6FA9"/>
    <w:rsid w:val="000A74BC"/>
    <w:rsid w:val="000A7AEE"/>
    <w:rsid w:val="000A7DD1"/>
    <w:rsid w:val="000B0205"/>
    <w:rsid w:val="000B06B3"/>
    <w:rsid w:val="000B31DB"/>
    <w:rsid w:val="000B3B40"/>
    <w:rsid w:val="000B60C5"/>
    <w:rsid w:val="000B6175"/>
    <w:rsid w:val="000B6C80"/>
    <w:rsid w:val="000C08F9"/>
    <w:rsid w:val="000C387E"/>
    <w:rsid w:val="000C483C"/>
    <w:rsid w:val="000C68F8"/>
    <w:rsid w:val="000C6C5F"/>
    <w:rsid w:val="000C72FF"/>
    <w:rsid w:val="000D07A6"/>
    <w:rsid w:val="000D21C1"/>
    <w:rsid w:val="000D2CB6"/>
    <w:rsid w:val="000D2D80"/>
    <w:rsid w:val="000D3CEF"/>
    <w:rsid w:val="000D4525"/>
    <w:rsid w:val="000D5B7A"/>
    <w:rsid w:val="000D733F"/>
    <w:rsid w:val="000D7688"/>
    <w:rsid w:val="000D7F4B"/>
    <w:rsid w:val="000E069D"/>
    <w:rsid w:val="000E106B"/>
    <w:rsid w:val="000E39CB"/>
    <w:rsid w:val="000E5103"/>
    <w:rsid w:val="000F0E13"/>
    <w:rsid w:val="000F2714"/>
    <w:rsid w:val="000F3131"/>
    <w:rsid w:val="000F3C0C"/>
    <w:rsid w:val="000F6353"/>
    <w:rsid w:val="000F71BC"/>
    <w:rsid w:val="000F7809"/>
    <w:rsid w:val="00101D0E"/>
    <w:rsid w:val="00102494"/>
    <w:rsid w:val="001030A1"/>
    <w:rsid w:val="00104332"/>
    <w:rsid w:val="00105A7E"/>
    <w:rsid w:val="00105CDE"/>
    <w:rsid w:val="00106C01"/>
    <w:rsid w:val="0010788C"/>
    <w:rsid w:val="00107BE8"/>
    <w:rsid w:val="0011072E"/>
    <w:rsid w:val="0011092F"/>
    <w:rsid w:val="001112CB"/>
    <w:rsid w:val="0011230F"/>
    <w:rsid w:val="00112FF8"/>
    <w:rsid w:val="0011327F"/>
    <w:rsid w:val="0011561B"/>
    <w:rsid w:val="0012294B"/>
    <w:rsid w:val="001229CA"/>
    <w:rsid w:val="00122A72"/>
    <w:rsid w:val="00123943"/>
    <w:rsid w:val="00124BF0"/>
    <w:rsid w:val="001252D5"/>
    <w:rsid w:val="00125649"/>
    <w:rsid w:val="00127A23"/>
    <w:rsid w:val="00135D2D"/>
    <w:rsid w:val="00137180"/>
    <w:rsid w:val="00141F44"/>
    <w:rsid w:val="001440C4"/>
    <w:rsid w:val="00145015"/>
    <w:rsid w:val="001474EC"/>
    <w:rsid w:val="00150A45"/>
    <w:rsid w:val="00152149"/>
    <w:rsid w:val="00154A6F"/>
    <w:rsid w:val="00154E80"/>
    <w:rsid w:val="001558D2"/>
    <w:rsid w:val="001579A8"/>
    <w:rsid w:val="00161D83"/>
    <w:rsid w:val="00164065"/>
    <w:rsid w:val="001648AE"/>
    <w:rsid w:val="00165191"/>
    <w:rsid w:val="00165268"/>
    <w:rsid w:val="00166812"/>
    <w:rsid w:val="00175776"/>
    <w:rsid w:val="001760E7"/>
    <w:rsid w:val="00176E57"/>
    <w:rsid w:val="0017745C"/>
    <w:rsid w:val="0017783F"/>
    <w:rsid w:val="00180AB4"/>
    <w:rsid w:val="001815A9"/>
    <w:rsid w:val="00181D55"/>
    <w:rsid w:val="00183A61"/>
    <w:rsid w:val="00186780"/>
    <w:rsid w:val="0019253D"/>
    <w:rsid w:val="00193670"/>
    <w:rsid w:val="00193741"/>
    <w:rsid w:val="00193C1E"/>
    <w:rsid w:val="00194B7E"/>
    <w:rsid w:val="001967D0"/>
    <w:rsid w:val="001A0F84"/>
    <w:rsid w:val="001A186D"/>
    <w:rsid w:val="001A26E3"/>
    <w:rsid w:val="001A7D4F"/>
    <w:rsid w:val="001B023F"/>
    <w:rsid w:val="001B18F2"/>
    <w:rsid w:val="001B4079"/>
    <w:rsid w:val="001B49CD"/>
    <w:rsid w:val="001B4B3A"/>
    <w:rsid w:val="001B4BD6"/>
    <w:rsid w:val="001B5DB4"/>
    <w:rsid w:val="001B6D35"/>
    <w:rsid w:val="001C25F5"/>
    <w:rsid w:val="001C2FA9"/>
    <w:rsid w:val="001C30A3"/>
    <w:rsid w:val="001C30F5"/>
    <w:rsid w:val="001D20BA"/>
    <w:rsid w:val="001D2E86"/>
    <w:rsid w:val="001D3389"/>
    <w:rsid w:val="001D527E"/>
    <w:rsid w:val="001D5B10"/>
    <w:rsid w:val="001D6DBB"/>
    <w:rsid w:val="001D7AC2"/>
    <w:rsid w:val="001D7FD8"/>
    <w:rsid w:val="001E0BD8"/>
    <w:rsid w:val="001E0C34"/>
    <w:rsid w:val="001E3D04"/>
    <w:rsid w:val="001E4833"/>
    <w:rsid w:val="001E554D"/>
    <w:rsid w:val="001E6629"/>
    <w:rsid w:val="001F03CB"/>
    <w:rsid w:val="001F1793"/>
    <w:rsid w:val="001F2F15"/>
    <w:rsid w:val="001F310B"/>
    <w:rsid w:val="001F53D7"/>
    <w:rsid w:val="001F68FA"/>
    <w:rsid w:val="001F707A"/>
    <w:rsid w:val="001F74D3"/>
    <w:rsid w:val="001F78F1"/>
    <w:rsid w:val="00200C86"/>
    <w:rsid w:val="0020233F"/>
    <w:rsid w:val="00205118"/>
    <w:rsid w:val="0020621B"/>
    <w:rsid w:val="00206423"/>
    <w:rsid w:val="00206EE8"/>
    <w:rsid w:val="00207B11"/>
    <w:rsid w:val="0021040F"/>
    <w:rsid w:val="00210D31"/>
    <w:rsid w:val="00211D93"/>
    <w:rsid w:val="00213169"/>
    <w:rsid w:val="00214CE2"/>
    <w:rsid w:val="00217905"/>
    <w:rsid w:val="00217F5A"/>
    <w:rsid w:val="0022006B"/>
    <w:rsid w:val="0022153B"/>
    <w:rsid w:val="0022376E"/>
    <w:rsid w:val="00223859"/>
    <w:rsid w:val="00224121"/>
    <w:rsid w:val="00227294"/>
    <w:rsid w:val="00227978"/>
    <w:rsid w:val="002300EA"/>
    <w:rsid w:val="00230B85"/>
    <w:rsid w:val="00230EA8"/>
    <w:rsid w:val="002324C8"/>
    <w:rsid w:val="00243AAE"/>
    <w:rsid w:val="00243EBC"/>
    <w:rsid w:val="00245578"/>
    <w:rsid w:val="00245C66"/>
    <w:rsid w:val="00245FE1"/>
    <w:rsid w:val="00247F82"/>
    <w:rsid w:val="00250B3A"/>
    <w:rsid w:val="002510BC"/>
    <w:rsid w:val="00254ED1"/>
    <w:rsid w:val="002550AD"/>
    <w:rsid w:val="002573FA"/>
    <w:rsid w:val="002604D8"/>
    <w:rsid w:val="0026193D"/>
    <w:rsid w:val="0026275F"/>
    <w:rsid w:val="00263808"/>
    <w:rsid w:val="00265547"/>
    <w:rsid w:val="00265EAA"/>
    <w:rsid w:val="002672E5"/>
    <w:rsid w:val="00270506"/>
    <w:rsid w:val="00271857"/>
    <w:rsid w:val="00272C86"/>
    <w:rsid w:val="00274DE5"/>
    <w:rsid w:val="00277ABE"/>
    <w:rsid w:val="00277E28"/>
    <w:rsid w:val="00280500"/>
    <w:rsid w:val="00281006"/>
    <w:rsid w:val="00281034"/>
    <w:rsid w:val="002825F0"/>
    <w:rsid w:val="002828F3"/>
    <w:rsid w:val="00282960"/>
    <w:rsid w:val="002834E7"/>
    <w:rsid w:val="00286DF2"/>
    <w:rsid w:val="00287C5D"/>
    <w:rsid w:val="002908D7"/>
    <w:rsid w:val="00290920"/>
    <w:rsid w:val="00290975"/>
    <w:rsid w:val="00292E2C"/>
    <w:rsid w:val="00294E0E"/>
    <w:rsid w:val="0029524C"/>
    <w:rsid w:val="00297E63"/>
    <w:rsid w:val="002A0176"/>
    <w:rsid w:val="002A132E"/>
    <w:rsid w:val="002A70F3"/>
    <w:rsid w:val="002B4958"/>
    <w:rsid w:val="002B4AA9"/>
    <w:rsid w:val="002B4F3F"/>
    <w:rsid w:val="002B5E63"/>
    <w:rsid w:val="002B5FB3"/>
    <w:rsid w:val="002C17CD"/>
    <w:rsid w:val="002C19A9"/>
    <w:rsid w:val="002C3D91"/>
    <w:rsid w:val="002C4F31"/>
    <w:rsid w:val="002C5133"/>
    <w:rsid w:val="002D161E"/>
    <w:rsid w:val="002D31D5"/>
    <w:rsid w:val="002D42A2"/>
    <w:rsid w:val="002D501D"/>
    <w:rsid w:val="002D6355"/>
    <w:rsid w:val="002D6418"/>
    <w:rsid w:val="002D7505"/>
    <w:rsid w:val="002D7848"/>
    <w:rsid w:val="002E0023"/>
    <w:rsid w:val="002E0D86"/>
    <w:rsid w:val="002E1943"/>
    <w:rsid w:val="002E1D30"/>
    <w:rsid w:val="002E47AA"/>
    <w:rsid w:val="002E4F4D"/>
    <w:rsid w:val="002E50DA"/>
    <w:rsid w:val="002E5AAA"/>
    <w:rsid w:val="002E5F41"/>
    <w:rsid w:val="002E6470"/>
    <w:rsid w:val="002F03CF"/>
    <w:rsid w:val="002F0BC2"/>
    <w:rsid w:val="002F1A9D"/>
    <w:rsid w:val="002F27D5"/>
    <w:rsid w:val="002F4325"/>
    <w:rsid w:val="002F55B3"/>
    <w:rsid w:val="002F5E07"/>
    <w:rsid w:val="002F5F9D"/>
    <w:rsid w:val="00301061"/>
    <w:rsid w:val="00302057"/>
    <w:rsid w:val="00306526"/>
    <w:rsid w:val="003070E3"/>
    <w:rsid w:val="003104DE"/>
    <w:rsid w:val="003110A3"/>
    <w:rsid w:val="00311810"/>
    <w:rsid w:val="00311D6C"/>
    <w:rsid w:val="003120F3"/>
    <w:rsid w:val="00316004"/>
    <w:rsid w:val="00316F9E"/>
    <w:rsid w:val="00317101"/>
    <w:rsid w:val="00317772"/>
    <w:rsid w:val="0031782E"/>
    <w:rsid w:val="00320D52"/>
    <w:rsid w:val="0032300F"/>
    <w:rsid w:val="003246E3"/>
    <w:rsid w:val="00325B7E"/>
    <w:rsid w:val="00327DD2"/>
    <w:rsid w:val="003300A7"/>
    <w:rsid w:val="00331A55"/>
    <w:rsid w:val="0033255D"/>
    <w:rsid w:val="00332D48"/>
    <w:rsid w:val="003337B4"/>
    <w:rsid w:val="00334107"/>
    <w:rsid w:val="003344A8"/>
    <w:rsid w:val="00337FB5"/>
    <w:rsid w:val="003417D7"/>
    <w:rsid w:val="003422E7"/>
    <w:rsid w:val="00342DD2"/>
    <w:rsid w:val="003435CE"/>
    <w:rsid w:val="0034406E"/>
    <w:rsid w:val="00344B41"/>
    <w:rsid w:val="00345515"/>
    <w:rsid w:val="00346091"/>
    <w:rsid w:val="00347032"/>
    <w:rsid w:val="00351E17"/>
    <w:rsid w:val="003546B7"/>
    <w:rsid w:val="00357822"/>
    <w:rsid w:val="00357E83"/>
    <w:rsid w:val="00362D5A"/>
    <w:rsid w:val="00364965"/>
    <w:rsid w:val="0036533C"/>
    <w:rsid w:val="00365F21"/>
    <w:rsid w:val="00366262"/>
    <w:rsid w:val="00366860"/>
    <w:rsid w:val="00367495"/>
    <w:rsid w:val="00367906"/>
    <w:rsid w:val="00372267"/>
    <w:rsid w:val="00372DCC"/>
    <w:rsid w:val="0037385C"/>
    <w:rsid w:val="00374B31"/>
    <w:rsid w:val="00374B47"/>
    <w:rsid w:val="00375038"/>
    <w:rsid w:val="00376E06"/>
    <w:rsid w:val="003801FD"/>
    <w:rsid w:val="00380536"/>
    <w:rsid w:val="00380C82"/>
    <w:rsid w:val="00381B7C"/>
    <w:rsid w:val="00382488"/>
    <w:rsid w:val="0038484E"/>
    <w:rsid w:val="00387549"/>
    <w:rsid w:val="00394174"/>
    <w:rsid w:val="00396848"/>
    <w:rsid w:val="00397433"/>
    <w:rsid w:val="003A11EE"/>
    <w:rsid w:val="003A2F6F"/>
    <w:rsid w:val="003A3370"/>
    <w:rsid w:val="003A3595"/>
    <w:rsid w:val="003A4747"/>
    <w:rsid w:val="003A47F2"/>
    <w:rsid w:val="003A4B71"/>
    <w:rsid w:val="003A6D8B"/>
    <w:rsid w:val="003A72DB"/>
    <w:rsid w:val="003B002C"/>
    <w:rsid w:val="003B020C"/>
    <w:rsid w:val="003B19EE"/>
    <w:rsid w:val="003B1E5D"/>
    <w:rsid w:val="003B339E"/>
    <w:rsid w:val="003B377E"/>
    <w:rsid w:val="003B3A09"/>
    <w:rsid w:val="003B7CFF"/>
    <w:rsid w:val="003C2A30"/>
    <w:rsid w:val="003C343C"/>
    <w:rsid w:val="003C38BD"/>
    <w:rsid w:val="003C4A86"/>
    <w:rsid w:val="003C56EA"/>
    <w:rsid w:val="003C6240"/>
    <w:rsid w:val="003C6347"/>
    <w:rsid w:val="003C6A5E"/>
    <w:rsid w:val="003C797E"/>
    <w:rsid w:val="003D12F6"/>
    <w:rsid w:val="003D1663"/>
    <w:rsid w:val="003D1B65"/>
    <w:rsid w:val="003D27DC"/>
    <w:rsid w:val="003D30AF"/>
    <w:rsid w:val="003D3488"/>
    <w:rsid w:val="003D3664"/>
    <w:rsid w:val="003D63CD"/>
    <w:rsid w:val="003E0C1D"/>
    <w:rsid w:val="003E1196"/>
    <w:rsid w:val="003E1503"/>
    <w:rsid w:val="003E358F"/>
    <w:rsid w:val="003E4FA4"/>
    <w:rsid w:val="003E5C1A"/>
    <w:rsid w:val="003E60CC"/>
    <w:rsid w:val="003E6263"/>
    <w:rsid w:val="003E6C53"/>
    <w:rsid w:val="003E73DA"/>
    <w:rsid w:val="003F0A7A"/>
    <w:rsid w:val="003F2063"/>
    <w:rsid w:val="003F23F2"/>
    <w:rsid w:val="003F5835"/>
    <w:rsid w:val="003F60C8"/>
    <w:rsid w:val="003F7017"/>
    <w:rsid w:val="00401D91"/>
    <w:rsid w:val="004043A0"/>
    <w:rsid w:val="0040539D"/>
    <w:rsid w:val="00411666"/>
    <w:rsid w:val="0041221D"/>
    <w:rsid w:val="00413A6D"/>
    <w:rsid w:val="00415521"/>
    <w:rsid w:val="00416E6D"/>
    <w:rsid w:val="00417978"/>
    <w:rsid w:val="00421179"/>
    <w:rsid w:val="00421D93"/>
    <w:rsid w:val="00421F2B"/>
    <w:rsid w:val="004233AD"/>
    <w:rsid w:val="004238E0"/>
    <w:rsid w:val="00423B2E"/>
    <w:rsid w:val="004242E4"/>
    <w:rsid w:val="0042585D"/>
    <w:rsid w:val="004259CE"/>
    <w:rsid w:val="00426049"/>
    <w:rsid w:val="00426DAD"/>
    <w:rsid w:val="0043048E"/>
    <w:rsid w:val="004305EF"/>
    <w:rsid w:val="00431141"/>
    <w:rsid w:val="0043131D"/>
    <w:rsid w:val="004320FF"/>
    <w:rsid w:val="00433A9D"/>
    <w:rsid w:val="00433BB1"/>
    <w:rsid w:val="00433C06"/>
    <w:rsid w:val="0043750F"/>
    <w:rsid w:val="00440316"/>
    <w:rsid w:val="004421E8"/>
    <w:rsid w:val="004424E3"/>
    <w:rsid w:val="00446A65"/>
    <w:rsid w:val="00446CE8"/>
    <w:rsid w:val="00446F61"/>
    <w:rsid w:val="00450289"/>
    <w:rsid w:val="004539B9"/>
    <w:rsid w:val="00461D05"/>
    <w:rsid w:val="00470290"/>
    <w:rsid w:val="00471AE8"/>
    <w:rsid w:val="00473931"/>
    <w:rsid w:val="00474EC0"/>
    <w:rsid w:val="0048048E"/>
    <w:rsid w:val="00482735"/>
    <w:rsid w:val="0048305E"/>
    <w:rsid w:val="004832C8"/>
    <w:rsid w:val="0048389B"/>
    <w:rsid w:val="0049031A"/>
    <w:rsid w:val="004935CB"/>
    <w:rsid w:val="00494BD7"/>
    <w:rsid w:val="00495353"/>
    <w:rsid w:val="00497C01"/>
    <w:rsid w:val="004A1D7A"/>
    <w:rsid w:val="004A2DD4"/>
    <w:rsid w:val="004A5B1B"/>
    <w:rsid w:val="004A5CDF"/>
    <w:rsid w:val="004A7658"/>
    <w:rsid w:val="004A78FF"/>
    <w:rsid w:val="004B1C2C"/>
    <w:rsid w:val="004B2B1F"/>
    <w:rsid w:val="004B2E7C"/>
    <w:rsid w:val="004B53FD"/>
    <w:rsid w:val="004B63C9"/>
    <w:rsid w:val="004B774D"/>
    <w:rsid w:val="004C12DA"/>
    <w:rsid w:val="004C1A8E"/>
    <w:rsid w:val="004C2385"/>
    <w:rsid w:val="004C25FC"/>
    <w:rsid w:val="004C3EBC"/>
    <w:rsid w:val="004C47AE"/>
    <w:rsid w:val="004C51F9"/>
    <w:rsid w:val="004C7B4B"/>
    <w:rsid w:val="004D21AC"/>
    <w:rsid w:val="004D292A"/>
    <w:rsid w:val="004D3686"/>
    <w:rsid w:val="004D3FD8"/>
    <w:rsid w:val="004D43D6"/>
    <w:rsid w:val="004D4C83"/>
    <w:rsid w:val="004D716D"/>
    <w:rsid w:val="004D7433"/>
    <w:rsid w:val="004E18E3"/>
    <w:rsid w:val="004E20AA"/>
    <w:rsid w:val="004E581D"/>
    <w:rsid w:val="004E583B"/>
    <w:rsid w:val="004F17AF"/>
    <w:rsid w:val="004F1991"/>
    <w:rsid w:val="004F3256"/>
    <w:rsid w:val="004F38B6"/>
    <w:rsid w:val="004F3C0C"/>
    <w:rsid w:val="004F4A72"/>
    <w:rsid w:val="004F51E4"/>
    <w:rsid w:val="004F5406"/>
    <w:rsid w:val="004F6EC4"/>
    <w:rsid w:val="005030DC"/>
    <w:rsid w:val="005031C0"/>
    <w:rsid w:val="00504400"/>
    <w:rsid w:val="0050657D"/>
    <w:rsid w:val="00506808"/>
    <w:rsid w:val="00512132"/>
    <w:rsid w:val="0051239C"/>
    <w:rsid w:val="00512A89"/>
    <w:rsid w:val="0051728A"/>
    <w:rsid w:val="00520AD6"/>
    <w:rsid w:val="00524512"/>
    <w:rsid w:val="0052497E"/>
    <w:rsid w:val="00526810"/>
    <w:rsid w:val="005318F5"/>
    <w:rsid w:val="00531D68"/>
    <w:rsid w:val="0053263A"/>
    <w:rsid w:val="005326DD"/>
    <w:rsid w:val="00532EE4"/>
    <w:rsid w:val="005337BF"/>
    <w:rsid w:val="00535108"/>
    <w:rsid w:val="00537AD1"/>
    <w:rsid w:val="005400DE"/>
    <w:rsid w:val="005402FE"/>
    <w:rsid w:val="005405F1"/>
    <w:rsid w:val="00540710"/>
    <w:rsid w:val="00541764"/>
    <w:rsid w:val="00542C75"/>
    <w:rsid w:val="005434BA"/>
    <w:rsid w:val="00544756"/>
    <w:rsid w:val="00545A34"/>
    <w:rsid w:val="00545D1B"/>
    <w:rsid w:val="00546BE3"/>
    <w:rsid w:val="00547ABA"/>
    <w:rsid w:val="00553136"/>
    <w:rsid w:val="00553F8F"/>
    <w:rsid w:val="00555D4B"/>
    <w:rsid w:val="00555DD6"/>
    <w:rsid w:val="005573CC"/>
    <w:rsid w:val="0056058F"/>
    <w:rsid w:val="00561A17"/>
    <w:rsid w:val="00561CF2"/>
    <w:rsid w:val="00562962"/>
    <w:rsid w:val="005635D3"/>
    <w:rsid w:val="00564860"/>
    <w:rsid w:val="00565684"/>
    <w:rsid w:val="00565F13"/>
    <w:rsid w:val="00567539"/>
    <w:rsid w:val="00571073"/>
    <w:rsid w:val="00571E1E"/>
    <w:rsid w:val="00573EDA"/>
    <w:rsid w:val="00574541"/>
    <w:rsid w:val="00574B31"/>
    <w:rsid w:val="00574C65"/>
    <w:rsid w:val="005764EF"/>
    <w:rsid w:val="00576987"/>
    <w:rsid w:val="00577885"/>
    <w:rsid w:val="00580C53"/>
    <w:rsid w:val="00582AB1"/>
    <w:rsid w:val="005830C5"/>
    <w:rsid w:val="005845C5"/>
    <w:rsid w:val="0058503D"/>
    <w:rsid w:val="00586F32"/>
    <w:rsid w:val="0058741B"/>
    <w:rsid w:val="005929F5"/>
    <w:rsid w:val="00594D9D"/>
    <w:rsid w:val="005A1DCF"/>
    <w:rsid w:val="005A2F29"/>
    <w:rsid w:val="005A6A5E"/>
    <w:rsid w:val="005B188E"/>
    <w:rsid w:val="005B18E2"/>
    <w:rsid w:val="005B26D6"/>
    <w:rsid w:val="005B432F"/>
    <w:rsid w:val="005B4CD6"/>
    <w:rsid w:val="005B730C"/>
    <w:rsid w:val="005B75C3"/>
    <w:rsid w:val="005C13E5"/>
    <w:rsid w:val="005C1A27"/>
    <w:rsid w:val="005C1D97"/>
    <w:rsid w:val="005C290C"/>
    <w:rsid w:val="005C2CA3"/>
    <w:rsid w:val="005C53DC"/>
    <w:rsid w:val="005C70AF"/>
    <w:rsid w:val="005D0ADC"/>
    <w:rsid w:val="005D0C75"/>
    <w:rsid w:val="005D1E59"/>
    <w:rsid w:val="005D40D0"/>
    <w:rsid w:val="005D4408"/>
    <w:rsid w:val="005D77F2"/>
    <w:rsid w:val="005E0273"/>
    <w:rsid w:val="005E02A8"/>
    <w:rsid w:val="005E278A"/>
    <w:rsid w:val="005E3525"/>
    <w:rsid w:val="005E4429"/>
    <w:rsid w:val="005E4721"/>
    <w:rsid w:val="005E4BBA"/>
    <w:rsid w:val="005E53D6"/>
    <w:rsid w:val="005E55B6"/>
    <w:rsid w:val="005F1CD3"/>
    <w:rsid w:val="005F3462"/>
    <w:rsid w:val="005F5392"/>
    <w:rsid w:val="005F5F2A"/>
    <w:rsid w:val="005F664A"/>
    <w:rsid w:val="005F79C8"/>
    <w:rsid w:val="006014B1"/>
    <w:rsid w:val="0060183C"/>
    <w:rsid w:val="00601C31"/>
    <w:rsid w:val="00602462"/>
    <w:rsid w:val="00603563"/>
    <w:rsid w:val="00607E97"/>
    <w:rsid w:val="0061008A"/>
    <w:rsid w:val="006130E5"/>
    <w:rsid w:val="00613862"/>
    <w:rsid w:val="00621EE4"/>
    <w:rsid w:val="00622855"/>
    <w:rsid w:val="006229BD"/>
    <w:rsid w:val="006234D5"/>
    <w:rsid w:val="00623CA0"/>
    <w:rsid w:val="00624391"/>
    <w:rsid w:val="006243C1"/>
    <w:rsid w:val="00624D74"/>
    <w:rsid w:val="00625992"/>
    <w:rsid w:val="006269CD"/>
    <w:rsid w:val="006272A1"/>
    <w:rsid w:val="0063033C"/>
    <w:rsid w:val="0063059A"/>
    <w:rsid w:val="0063130F"/>
    <w:rsid w:val="006319FF"/>
    <w:rsid w:val="00632D7E"/>
    <w:rsid w:val="00634ACE"/>
    <w:rsid w:val="00635081"/>
    <w:rsid w:val="006351D5"/>
    <w:rsid w:val="00635254"/>
    <w:rsid w:val="006403D3"/>
    <w:rsid w:val="00640693"/>
    <w:rsid w:val="006407E9"/>
    <w:rsid w:val="00640A54"/>
    <w:rsid w:val="0064269D"/>
    <w:rsid w:val="00642FC8"/>
    <w:rsid w:val="00643BDE"/>
    <w:rsid w:val="00646BBB"/>
    <w:rsid w:val="00647888"/>
    <w:rsid w:val="00650967"/>
    <w:rsid w:val="00652362"/>
    <w:rsid w:val="006537B6"/>
    <w:rsid w:val="00654238"/>
    <w:rsid w:val="0065456A"/>
    <w:rsid w:val="00655BB3"/>
    <w:rsid w:val="00656B5B"/>
    <w:rsid w:val="00657127"/>
    <w:rsid w:val="00657430"/>
    <w:rsid w:val="0066121E"/>
    <w:rsid w:val="00662BB4"/>
    <w:rsid w:val="00662F5E"/>
    <w:rsid w:val="00663C62"/>
    <w:rsid w:val="00664052"/>
    <w:rsid w:val="00666544"/>
    <w:rsid w:val="00666D71"/>
    <w:rsid w:val="00667800"/>
    <w:rsid w:val="006729F8"/>
    <w:rsid w:val="00673B48"/>
    <w:rsid w:val="00674EC3"/>
    <w:rsid w:val="006774BF"/>
    <w:rsid w:val="006805B3"/>
    <w:rsid w:val="006807DE"/>
    <w:rsid w:val="00681D0D"/>
    <w:rsid w:val="0068434C"/>
    <w:rsid w:val="00684EC2"/>
    <w:rsid w:val="006858B9"/>
    <w:rsid w:val="00690BD6"/>
    <w:rsid w:val="00691242"/>
    <w:rsid w:val="00691F7F"/>
    <w:rsid w:val="006925FC"/>
    <w:rsid w:val="00692E8F"/>
    <w:rsid w:val="00692EBF"/>
    <w:rsid w:val="00694A64"/>
    <w:rsid w:val="006967D8"/>
    <w:rsid w:val="006969B5"/>
    <w:rsid w:val="0069713D"/>
    <w:rsid w:val="0069773D"/>
    <w:rsid w:val="006A0277"/>
    <w:rsid w:val="006A1A0C"/>
    <w:rsid w:val="006A484E"/>
    <w:rsid w:val="006A5F1B"/>
    <w:rsid w:val="006A75FA"/>
    <w:rsid w:val="006B1733"/>
    <w:rsid w:val="006B25FA"/>
    <w:rsid w:val="006B2D43"/>
    <w:rsid w:val="006B4347"/>
    <w:rsid w:val="006B5CEB"/>
    <w:rsid w:val="006B5EB4"/>
    <w:rsid w:val="006B604B"/>
    <w:rsid w:val="006B60DF"/>
    <w:rsid w:val="006B7FD2"/>
    <w:rsid w:val="006C1CB8"/>
    <w:rsid w:val="006C1CD2"/>
    <w:rsid w:val="006C1F50"/>
    <w:rsid w:val="006C2476"/>
    <w:rsid w:val="006C2921"/>
    <w:rsid w:val="006C2EC8"/>
    <w:rsid w:val="006C30D8"/>
    <w:rsid w:val="006C3C4E"/>
    <w:rsid w:val="006C48CE"/>
    <w:rsid w:val="006C5021"/>
    <w:rsid w:val="006C583B"/>
    <w:rsid w:val="006C5EC7"/>
    <w:rsid w:val="006C75CB"/>
    <w:rsid w:val="006D5337"/>
    <w:rsid w:val="006D5695"/>
    <w:rsid w:val="006D57DF"/>
    <w:rsid w:val="006D6E74"/>
    <w:rsid w:val="006E223A"/>
    <w:rsid w:val="006E2626"/>
    <w:rsid w:val="006E26E8"/>
    <w:rsid w:val="006E322B"/>
    <w:rsid w:val="006E3999"/>
    <w:rsid w:val="006E4A1C"/>
    <w:rsid w:val="006E5AE1"/>
    <w:rsid w:val="006E680D"/>
    <w:rsid w:val="006E6D01"/>
    <w:rsid w:val="006F3E7C"/>
    <w:rsid w:val="006F4B51"/>
    <w:rsid w:val="006F7615"/>
    <w:rsid w:val="00701341"/>
    <w:rsid w:val="007038DD"/>
    <w:rsid w:val="00704B60"/>
    <w:rsid w:val="00706CE6"/>
    <w:rsid w:val="00706D3C"/>
    <w:rsid w:val="007101B3"/>
    <w:rsid w:val="00712B29"/>
    <w:rsid w:val="00714D2B"/>
    <w:rsid w:val="007168F4"/>
    <w:rsid w:val="0071779B"/>
    <w:rsid w:val="00717B5E"/>
    <w:rsid w:val="00720987"/>
    <w:rsid w:val="00723205"/>
    <w:rsid w:val="007239CB"/>
    <w:rsid w:val="00725AC2"/>
    <w:rsid w:val="00725BD6"/>
    <w:rsid w:val="00726166"/>
    <w:rsid w:val="00726C24"/>
    <w:rsid w:val="007314B6"/>
    <w:rsid w:val="0073257E"/>
    <w:rsid w:val="00733EC1"/>
    <w:rsid w:val="00735935"/>
    <w:rsid w:val="007409F5"/>
    <w:rsid w:val="007418B1"/>
    <w:rsid w:val="00741C3B"/>
    <w:rsid w:val="00742A9A"/>
    <w:rsid w:val="00742B67"/>
    <w:rsid w:val="0074341F"/>
    <w:rsid w:val="00744E21"/>
    <w:rsid w:val="00744F26"/>
    <w:rsid w:val="0074516D"/>
    <w:rsid w:val="00746BC9"/>
    <w:rsid w:val="00747B94"/>
    <w:rsid w:val="00751383"/>
    <w:rsid w:val="00751719"/>
    <w:rsid w:val="00752AEC"/>
    <w:rsid w:val="00753A28"/>
    <w:rsid w:val="0075721B"/>
    <w:rsid w:val="0075793A"/>
    <w:rsid w:val="00762208"/>
    <w:rsid w:val="0076312C"/>
    <w:rsid w:val="0076353F"/>
    <w:rsid w:val="00763E8B"/>
    <w:rsid w:val="00763FCD"/>
    <w:rsid w:val="0076439B"/>
    <w:rsid w:val="00765BD4"/>
    <w:rsid w:val="00766DAD"/>
    <w:rsid w:val="0077058E"/>
    <w:rsid w:val="0077212A"/>
    <w:rsid w:val="00772E97"/>
    <w:rsid w:val="007744E4"/>
    <w:rsid w:val="00775ADD"/>
    <w:rsid w:val="00777B51"/>
    <w:rsid w:val="007821A5"/>
    <w:rsid w:val="00782B0E"/>
    <w:rsid w:val="00783EE5"/>
    <w:rsid w:val="007857EC"/>
    <w:rsid w:val="00785A9B"/>
    <w:rsid w:val="00785BA4"/>
    <w:rsid w:val="00786D3E"/>
    <w:rsid w:val="0078718D"/>
    <w:rsid w:val="007901CA"/>
    <w:rsid w:val="007906C9"/>
    <w:rsid w:val="00793553"/>
    <w:rsid w:val="00795CF7"/>
    <w:rsid w:val="007A0011"/>
    <w:rsid w:val="007A00E8"/>
    <w:rsid w:val="007A04B8"/>
    <w:rsid w:val="007A61BB"/>
    <w:rsid w:val="007B0E78"/>
    <w:rsid w:val="007B32CA"/>
    <w:rsid w:val="007B3D11"/>
    <w:rsid w:val="007B4A59"/>
    <w:rsid w:val="007B566E"/>
    <w:rsid w:val="007B7282"/>
    <w:rsid w:val="007B7FF6"/>
    <w:rsid w:val="007C07F4"/>
    <w:rsid w:val="007C32FA"/>
    <w:rsid w:val="007C525B"/>
    <w:rsid w:val="007C586C"/>
    <w:rsid w:val="007C6373"/>
    <w:rsid w:val="007C6440"/>
    <w:rsid w:val="007D0495"/>
    <w:rsid w:val="007D24D3"/>
    <w:rsid w:val="007D64B7"/>
    <w:rsid w:val="007D7ABE"/>
    <w:rsid w:val="007E289C"/>
    <w:rsid w:val="007E3B2B"/>
    <w:rsid w:val="007E6EFE"/>
    <w:rsid w:val="007F0558"/>
    <w:rsid w:val="007F0DBA"/>
    <w:rsid w:val="007F15C3"/>
    <w:rsid w:val="007F3010"/>
    <w:rsid w:val="007F4511"/>
    <w:rsid w:val="007F6A2D"/>
    <w:rsid w:val="008000E7"/>
    <w:rsid w:val="00800AFE"/>
    <w:rsid w:val="00801833"/>
    <w:rsid w:val="00802977"/>
    <w:rsid w:val="00802EDC"/>
    <w:rsid w:val="008034B0"/>
    <w:rsid w:val="00803F16"/>
    <w:rsid w:val="00804C9A"/>
    <w:rsid w:val="00805873"/>
    <w:rsid w:val="00805933"/>
    <w:rsid w:val="008063AF"/>
    <w:rsid w:val="00806B9A"/>
    <w:rsid w:val="0081142F"/>
    <w:rsid w:val="00811C34"/>
    <w:rsid w:val="00814EC7"/>
    <w:rsid w:val="00815CAE"/>
    <w:rsid w:val="00820279"/>
    <w:rsid w:val="00822A23"/>
    <w:rsid w:val="008243E2"/>
    <w:rsid w:val="008247C2"/>
    <w:rsid w:val="00824E94"/>
    <w:rsid w:val="00825BE8"/>
    <w:rsid w:val="008261D9"/>
    <w:rsid w:val="00830BBC"/>
    <w:rsid w:val="0083154B"/>
    <w:rsid w:val="0083204A"/>
    <w:rsid w:val="00833B6A"/>
    <w:rsid w:val="008340DF"/>
    <w:rsid w:val="00834946"/>
    <w:rsid w:val="0083723B"/>
    <w:rsid w:val="0083723E"/>
    <w:rsid w:val="00840BFD"/>
    <w:rsid w:val="008411D4"/>
    <w:rsid w:val="008415B7"/>
    <w:rsid w:val="008433FA"/>
    <w:rsid w:val="00843C7A"/>
    <w:rsid w:val="0084788F"/>
    <w:rsid w:val="00847A46"/>
    <w:rsid w:val="00850B45"/>
    <w:rsid w:val="00855662"/>
    <w:rsid w:val="008563BD"/>
    <w:rsid w:val="0085789D"/>
    <w:rsid w:val="00857CD5"/>
    <w:rsid w:val="00864526"/>
    <w:rsid w:val="00870A7C"/>
    <w:rsid w:val="008740B6"/>
    <w:rsid w:val="0087514E"/>
    <w:rsid w:val="00877F50"/>
    <w:rsid w:val="0088273E"/>
    <w:rsid w:val="0088294E"/>
    <w:rsid w:val="0088299C"/>
    <w:rsid w:val="0088461F"/>
    <w:rsid w:val="0088590A"/>
    <w:rsid w:val="00885B4C"/>
    <w:rsid w:val="0088730A"/>
    <w:rsid w:val="008925C1"/>
    <w:rsid w:val="00896214"/>
    <w:rsid w:val="00897193"/>
    <w:rsid w:val="00897A62"/>
    <w:rsid w:val="00897D0A"/>
    <w:rsid w:val="008A33DA"/>
    <w:rsid w:val="008A4B57"/>
    <w:rsid w:val="008A6409"/>
    <w:rsid w:val="008A7264"/>
    <w:rsid w:val="008A74EA"/>
    <w:rsid w:val="008A7F09"/>
    <w:rsid w:val="008B1C49"/>
    <w:rsid w:val="008B1C4E"/>
    <w:rsid w:val="008B454D"/>
    <w:rsid w:val="008B47F5"/>
    <w:rsid w:val="008B7662"/>
    <w:rsid w:val="008B79BB"/>
    <w:rsid w:val="008C12E3"/>
    <w:rsid w:val="008C3483"/>
    <w:rsid w:val="008C7538"/>
    <w:rsid w:val="008C791A"/>
    <w:rsid w:val="008D157E"/>
    <w:rsid w:val="008D35B7"/>
    <w:rsid w:val="008D4986"/>
    <w:rsid w:val="008D512C"/>
    <w:rsid w:val="008D5404"/>
    <w:rsid w:val="008D5BFA"/>
    <w:rsid w:val="008D7AC5"/>
    <w:rsid w:val="008E027C"/>
    <w:rsid w:val="008E166B"/>
    <w:rsid w:val="008E3283"/>
    <w:rsid w:val="008E448F"/>
    <w:rsid w:val="008E54F0"/>
    <w:rsid w:val="008F0281"/>
    <w:rsid w:val="008F116A"/>
    <w:rsid w:val="008F1D58"/>
    <w:rsid w:val="008F3923"/>
    <w:rsid w:val="008F5676"/>
    <w:rsid w:val="008F5A8F"/>
    <w:rsid w:val="0090011A"/>
    <w:rsid w:val="0090299A"/>
    <w:rsid w:val="00904B1B"/>
    <w:rsid w:val="00905908"/>
    <w:rsid w:val="00906632"/>
    <w:rsid w:val="00907A0B"/>
    <w:rsid w:val="00912819"/>
    <w:rsid w:val="009129AD"/>
    <w:rsid w:val="0091480E"/>
    <w:rsid w:val="0091738E"/>
    <w:rsid w:val="009179A0"/>
    <w:rsid w:val="00917A43"/>
    <w:rsid w:val="009234A8"/>
    <w:rsid w:val="00924E94"/>
    <w:rsid w:val="0092614D"/>
    <w:rsid w:val="00927511"/>
    <w:rsid w:val="00930246"/>
    <w:rsid w:val="0093179B"/>
    <w:rsid w:val="0093194C"/>
    <w:rsid w:val="0093292F"/>
    <w:rsid w:val="009331B2"/>
    <w:rsid w:val="00933AAC"/>
    <w:rsid w:val="00934632"/>
    <w:rsid w:val="00934676"/>
    <w:rsid w:val="009355FF"/>
    <w:rsid w:val="00941769"/>
    <w:rsid w:val="00941E8C"/>
    <w:rsid w:val="00944087"/>
    <w:rsid w:val="00945DA7"/>
    <w:rsid w:val="00950311"/>
    <w:rsid w:val="0095050D"/>
    <w:rsid w:val="009511CA"/>
    <w:rsid w:val="00951882"/>
    <w:rsid w:val="009527C0"/>
    <w:rsid w:val="00952998"/>
    <w:rsid w:val="009529DB"/>
    <w:rsid w:val="00955620"/>
    <w:rsid w:val="00956393"/>
    <w:rsid w:val="009567DF"/>
    <w:rsid w:val="00957B63"/>
    <w:rsid w:val="0096166C"/>
    <w:rsid w:val="00961F59"/>
    <w:rsid w:val="00964977"/>
    <w:rsid w:val="00964A24"/>
    <w:rsid w:val="0096506E"/>
    <w:rsid w:val="0096579F"/>
    <w:rsid w:val="00965F7D"/>
    <w:rsid w:val="00967072"/>
    <w:rsid w:val="00973537"/>
    <w:rsid w:val="00974346"/>
    <w:rsid w:val="00975FFC"/>
    <w:rsid w:val="00976B1A"/>
    <w:rsid w:val="00976BDA"/>
    <w:rsid w:val="009803A1"/>
    <w:rsid w:val="00980989"/>
    <w:rsid w:val="009812AC"/>
    <w:rsid w:val="00981C68"/>
    <w:rsid w:val="00982014"/>
    <w:rsid w:val="009859BC"/>
    <w:rsid w:val="00987DF6"/>
    <w:rsid w:val="009905CC"/>
    <w:rsid w:val="0099408D"/>
    <w:rsid w:val="00994896"/>
    <w:rsid w:val="009953BF"/>
    <w:rsid w:val="009A05A5"/>
    <w:rsid w:val="009A149A"/>
    <w:rsid w:val="009A26B6"/>
    <w:rsid w:val="009A2BAE"/>
    <w:rsid w:val="009A3983"/>
    <w:rsid w:val="009A3F60"/>
    <w:rsid w:val="009A74D0"/>
    <w:rsid w:val="009B1304"/>
    <w:rsid w:val="009B1990"/>
    <w:rsid w:val="009B2852"/>
    <w:rsid w:val="009B303C"/>
    <w:rsid w:val="009B3216"/>
    <w:rsid w:val="009B34FD"/>
    <w:rsid w:val="009B77C5"/>
    <w:rsid w:val="009B79EF"/>
    <w:rsid w:val="009C0B0B"/>
    <w:rsid w:val="009C4819"/>
    <w:rsid w:val="009C4DAD"/>
    <w:rsid w:val="009C59E5"/>
    <w:rsid w:val="009C6A07"/>
    <w:rsid w:val="009C73B2"/>
    <w:rsid w:val="009D1EA3"/>
    <w:rsid w:val="009D23EF"/>
    <w:rsid w:val="009D4423"/>
    <w:rsid w:val="009D4A50"/>
    <w:rsid w:val="009D52E0"/>
    <w:rsid w:val="009D62E9"/>
    <w:rsid w:val="009D6E04"/>
    <w:rsid w:val="009D7FDE"/>
    <w:rsid w:val="009E053E"/>
    <w:rsid w:val="009E3885"/>
    <w:rsid w:val="009E58E1"/>
    <w:rsid w:val="009F0644"/>
    <w:rsid w:val="009F268C"/>
    <w:rsid w:val="009F7C1A"/>
    <w:rsid w:val="009F7D06"/>
    <w:rsid w:val="00A00E55"/>
    <w:rsid w:val="00A027FF"/>
    <w:rsid w:val="00A028F6"/>
    <w:rsid w:val="00A02CA8"/>
    <w:rsid w:val="00A058DE"/>
    <w:rsid w:val="00A11ACB"/>
    <w:rsid w:val="00A131E0"/>
    <w:rsid w:val="00A133D6"/>
    <w:rsid w:val="00A136BC"/>
    <w:rsid w:val="00A14629"/>
    <w:rsid w:val="00A14B31"/>
    <w:rsid w:val="00A17C9B"/>
    <w:rsid w:val="00A2111B"/>
    <w:rsid w:val="00A22ABF"/>
    <w:rsid w:val="00A22C86"/>
    <w:rsid w:val="00A30FE7"/>
    <w:rsid w:val="00A3177F"/>
    <w:rsid w:val="00A318EC"/>
    <w:rsid w:val="00A36405"/>
    <w:rsid w:val="00A41986"/>
    <w:rsid w:val="00A41DEA"/>
    <w:rsid w:val="00A44B4D"/>
    <w:rsid w:val="00A46A77"/>
    <w:rsid w:val="00A50C83"/>
    <w:rsid w:val="00A55C03"/>
    <w:rsid w:val="00A5780E"/>
    <w:rsid w:val="00A62333"/>
    <w:rsid w:val="00A67E54"/>
    <w:rsid w:val="00A70172"/>
    <w:rsid w:val="00A7058D"/>
    <w:rsid w:val="00A72F2D"/>
    <w:rsid w:val="00A75938"/>
    <w:rsid w:val="00A76229"/>
    <w:rsid w:val="00A77539"/>
    <w:rsid w:val="00A777E6"/>
    <w:rsid w:val="00A77E0D"/>
    <w:rsid w:val="00A80443"/>
    <w:rsid w:val="00A80FFC"/>
    <w:rsid w:val="00A826B8"/>
    <w:rsid w:val="00A83BD7"/>
    <w:rsid w:val="00A843D3"/>
    <w:rsid w:val="00A8550F"/>
    <w:rsid w:val="00A8586E"/>
    <w:rsid w:val="00A90559"/>
    <w:rsid w:val="00A9181C"/>
    <w:rsid w:val="00A942BD"/>
    <w:rsid w:val="00A949A6"/>
    <w:rsid w:val="00A94CC4"/>
    <w:rsid w:val="00A95312"/>
    <w:rsid w:val="00A9685E"/>
    <w:rsid w:val="00A972AC"/>
    <w:rsid w:val="00AA1441"/>
    <w:rsid w:val="00AA1A8F"/>
    <w:rsid w:val="00AA303F"/>
    <w:rsid w:val="00AA52A7"/>
    <w:rsid w:val="00AA7FF5"/>
    <w:rsid w:val="00AB1837"/>
    <w:rsid w:val="00AB320C"/>
    <w:rsid w:val="00AB7B52"/>
    <w:rsid w:val="00AC08A6"/>
    <w:rsid w:val="00AC1884"/>
    <w:rsid w:val="00AC543E"/>
    <w:rsid w:val="00AC6D80"/>
    <w:rsid w:val="00AD1363"/>
    <w:rsid w:val="00AD1B1B"/>
    <w:rsid w:val="00AD1EAE"/>
    <w:rsid w:val="00AD29ED"/>
    <w:rsid w:val="00AD6896"/>
    <w:rsid w:val="00AD700C"/>
    <w:rsid w:val="00AD7384"/>
    <w:rsid w:val="00AE0C9F"/>
    <w:rsid w:val="00AE0F5E"/>
    <w:rsid w:val="00AE23B5"/>
    <w:rsid w:val="00AE49C1"/>
    <w:rsid w:val="00AE4DF9"/>
    <w:rsid w:val="00AE56D9"/>
    <w:rsid w:val="00AE7C4E"/>
    <w:rsid w:val="00AF2BDD"/>
    <w:rsid w:val="00AF3FC1"/>
    <w:rsid w:val="00AF41C4"/>
    <w:rsid w:val="00AF56D7"/>
    <w:rsid w:val="00AF5707"/>
    <w:rsid w:val="00AF67C4"/>
    <w:rsid w:val="00AF6B90"/>
    <w:rsid w:val="00AF70A1"/>
    <w:rsid w:val="00AF7428"/>
    <w:rsid w:val="00B0034A"/>
    <w:rsid w:val="00B025BB"/>
    <w:rsid w:val="00B038BF"/>
    <w:rsid w:val="00B05326"/>
    <w:rsid w:val="00B0740B"/>
    <w:rsid w:val="00B109BF"/>
    <w:rsid w:val="00B10B11"/>
    <w:rsid w:val="00B10D42"/>
    <w:rsid w:val="00B15D0E"/>
    <w:rsid w:val="00B2247E"/>
    <w:rsid w:val="00B226E5"/>
    <w:rsid w:val="00B22868"/>
    <w:rsid w:val="00B23B72"/>
    <w:rsid w:val="00B24424"/>
    <w:rsid w:val="00B24EC8"/>
    <w:rsid w:val="00B259CF"/>
    <w:rsid w:val="00B31668"/>
    <w:rsid w:val="00B317D7"/>
    <w:rsid w:val="00B323DB"/>
    <w:rsid w:val="00B335EE"/>
    <w:rsid w:val="00B35992"/>
    <w:rsid w:val="00B40742"/>
    <w:rsid w:val="00B40FA0"/>
    <w:rsid w:val="00B41329"/>
    <w:rsid w:val="00B417BF"/>
    <w:rsid w:val="00B4222E"/>
    <w:rsid w:val="00B43080"/>
    <w:rsid w:val="00B43D82"/>
    <w:rsid w:val="00B449F6"/>
    <w:rsid w:val="00B46469"/>
    <w:rsid w:val="00B5231D"/>
    <w:rsid w:val="00B52E79"/>
    <w:rsid w:val="00B54835"/>
    <w:rsid w:val="00B5547C"/>
    <w:rsid w:val="00B60194"/>
    <w:rsid w:val="00B60553"/>
    <w:rsid w:val="00B635CD"/>
    <w:rsid w:val="00B6502C"/>
    <w:rsid w:val="00B6528A"/>
    <w:rsid w:val="00B668EE"/>
    <w:rsid w:val="00B704CA"/>
    <w:rsid w:val="00B76138"/>
    <w:rsid w:val="00B764CE"/>
    <w:rsid w:val="00B76FB1"/>
    <w:rsid w:val="00B804D7"/>
    <w:rsid w:val="00B81B08"/>
    <w:rsid w:val="00B81F5A"/>
    <w:rsid w:val="00B85116"/>
    <w:rsid w:val="00B8621C"/>
    <w:rsid w:val="00B8640A"/>
    <w:rsid w:val="00B86802"/>
    <w:rsid w:val="00B870CE"/>
    <w:rsid w:val="00B87BCE"/>
    <w:rsid w:val="00B9279C"/>
    <w:rsid w:val="00B92B8F"/>
    <w:rsid w:val="00B93ADE"/>
    <w:rsid w:val="00B94947"/>
    <w:rsid w:val="00B976F1"/>
    <w:rsid w:val="00B977D8"/>
    <w:rsid w:val="00BA14C6"/>
    <w:rsid w:val="00BA15B0"/>
    <w:rsid w:val="00BA4E2A"/>
    <w:rsid w:val="00BA534D"/>
    <w:rsid w:val="00BA658D"/>
    <w:rsid w:val="00BA7EB6"/>
    <w:rsid w:val="00BB0488"/>
    <w:rsid w:val="00BB17CB"/>
    <w:rsid w:val="00BB1845"/>
    <w:rsid w:val="00BB1CD0"/>
    <w:rsid w:val="00BB21A2"/>
    <w:rsid w:val="00BB3CBB"/>
    <w:rsid w:val="00BC04C1"/>
    <w:rsid w:val="00BC0597"/>
    <w:rsid w:val="00BC1BBB"/>
    <w:rsid w:val="00BC2384"/>
    <w:rsid w:val="00BC2511"/>
    <w:rsid w:val="00BC2CBE"/>
    <w:rsid w:val="00BC3761"/>
    <w:rsid w:val="00BC384C"/>
    <w:rsid w:val="00BC3A4E"/>
    <w:rsid w:val="00BC4EFB"/>
    <w:rsid w:val="00BD0C49"/>
    <w:rsid w:val="00BD131A"/>
    <w:rsid w:val="00BD1E63"/>
    <w:rsid w:val="00BD2ED0"/>
    <w:rsid w:val="00BD44AD"/>
    <w:rsid w:val="00BD49AC"/>
    <w:rsid w:val="00BD630A"/>
    <w:rsid w:val="00BD76C7"/>
    <w:rsid w:val="00BD7C40"/>
    <w:rsid w:val="00BE0701"/>
    <w:rsid w:val="00BE0DA3"/>
    <w:rsid w:val="00BE22B5"/>
    <w:rsid w:val="00BE26D8"/>
    <w:rsid w:val="00BE2FA2"/>
    <w:rsid w:val="00BE43A3"/>
    <w:rsid w:val="00BE49EE"/>
    <w:rsid w:val="00BE6D24"/>
    <w:rsid w:val="00BE6EE6"/>
    <w:rsid w:val="00BF0243"/>
    <w:rsid w:val="00BF07BE"/>
    <w:rsid w:val="00BF4646"/>
    <w:rsid w:val="00BF6C52"/>
    <w:rsid w:val="00C01C45"/>
    <w:rsid w:val="00C048C5"/>
    <w:rsid w:val="00C05DE5"/>
    <w:rsid w:val="00C07A60"/>
    <w:rsid w:val="00C108F6"/>
    <w:rsid w:val="00C1190A"/>
    <w:rsid w:val="00C13B84"/>
    <w:rsid w:val="00C15F4C"/>
    <w:rsid w:val="00C1640F"/>
    <w:rsid w:val="00C20DC8"/>
    <w:rsid w:val="00C21DDA"/>
    <w:rsid w:val="00C222EC"/>
    <w:rsid w:val="00C22322"/>
    <w:rsid w:val="00C22542"/>
    <w:rsid w:val="00C230F9"/>
    <w:rsid w:val="00C232F6"/>
    <w:rsid w:val="00C251C2"/>
    <w:rsid w:val="00C25310"/>
    <w:rsid w:val="00C26B9D"/>
    <w:rsid w:val="00C26BD8"/>
    <w:rsid w:val="00C27B9D"/>
    <w:rsid w:val="00C3129F"/>
    <w:rsid w:val="00C31466"/>
    <w:rsid w:val="00C34B89"/>
    <w:rsid w:val="00C35D0C"/>
    <w:rsid w:val="00C36CAA"/>
    <w:rsid w:val="00C37ADD"/>
    <w:rsid w:val="00C40D3E"/>
    <w:rsid w:val="00C415C4"/>
    <w:rsid w:val="00C42487"/>
    <w:rsid w:val="00C428D0"/>
    <w:rsid w:val="00C42AC8"/>
    <w:rsid w:val="00C441C3"/>
    <w:rsid w:val="00C50755"/>
    <w:rsid w:val="00C51332"/>
    <w:rsid w:val="00C5217A"/>
    <w:rsid w:val="00C529A5"/>
    <w:rsid w:val="00C5567A"/>
    <w:rsid w:val="00C564D4"/>
    <w:rsid w:val="00C57FB8"/>
    <w:rsid w:val="00C57FBD"/>
    <w:rsid w:val="00C65388"/>
    <w:rsid w:val="00C670F5"/>
    <w:rsid w:val="00C72431"/>
    <w:rsid w:val="00C74832"/>
    <w:rsid w:val="00C74C6A"/>
    <w:rsid w:val="00C75D1B"/>
    <w:rsid w:val="00C761F4"/>
    <w:rsid w:val="00C814E0"/>
    <w:rsid w:val="00C82846"/>
    <w:rsid w:val="00C85344"/>
    <w:rsid w:val="00C8663E"/>
    <w:rsid w:val="00C86640"/>
    <w:rsid w:val="00C86989"/>
    <w:rsid w:val="00C94F4D"/>
    <w:rsid w:val="00C95B43"/>
    <w:rsid w:val="00C971FF"/>
    <w:rsid w:val="00CA03D0"/>
    <w:rsid w:val="00CA136F"/>
    <w:rsid w:val="00CA62DA"/>
    <w:rsid w:val="00CA6B51"/>
    <w:rsid w:val="00CA76BD"/>
    <w:rsid w:val="00CB189A"/>
    <w:rsid w:val="00CB1FC7"/>
    <w:rsid w:val="00CB26A7"/>
    <w:rsid w:val="00CB2920"/>
    <w:rsid w:val="00CB2BD7"/>
    <w:rsid w:val="00CB326B"/>
    <w:rsid w:val="00CB34E2"/>
    <w:rsid w:val="00CB3B6A"/>
    <w:rsid w:val="00CB3C49"/>
    <w:rsid w:val="00CB4315"/>
    <w:rsid w:val="00CB45DE"/>
    <w:rsid w:val="00CB6E81"/>
    <w:rsid w:val="00CB6EF5"/>
    <w:rsid w:val="00CB70DE"/>
    <w:rsid w:val="00CB79CD"/>
    <w:rsid w:val="00CC0855"/>
    <w:rsid w:val="00CC0AA2"/>
    <w:rsid w:val="00CC1462"/>
    <w:rsid w:val="00CC26F8"/>
    <w:rsid w:val="00CC2E30"/>
    <w:rsid w:val="00CC3A4A"/>
    <w:rsid w:val="00CC46FE"/>
    <w:rsid w:val="00CC4768"/>
    <w:rsid w:val="00CC57D1"/>
    <w:rsid w:val="00CC6251"/>
    <w:rsid w:val="00CD1261"/>
    <w:rsid w:val="00CD35F5"/>
    <w:rsid w:val="00CD55DA"/>
    <w:rsid w:val="00CE1EE8"/>
    <w:rsid w:val="00CE266C"/>
    <w:rsid w:val="00CE2E3C"/>
    <w:rsid w:val="00CE3750"/>
    <w:rsid w:val="00CE4EC9"/>
    <w:rsid w:val="00CE6FA4"/>
    <w:rsid w:val="00CE7416"/>
    <w:rsid w:val="00CF0221"/>
    <w:rsid w:val="00CF18EC"/>
    <w:rsid w:val="00CF5EA1"/>
    <w:rsid w:val="00D00182"/>
    <w:rsid w:val="00D0099F"/>
    <w:rsid w:val="00D00A04"/>
    <w:rsid w:val="00D00BA4"/>
    <w:rsid w:val="00D01C52"/>
    <w:rsid w:val="00D01CD2"/>
    <w:rsid w:val="00D02473"/>
    <w:rsid w:val="00D04057"/>
    <w:rsid w:val="00D063AC"/>
    <w:rsid w:val="00D1330B"/>
    <w:rsid w:val="00D13478"/>
    <w:rsid w:val="00D135D6"/>
    <w:rsid w:val="00D14511"/>
    <w:rsid w:val="00D14AAD"/>
    <w:rsid w:val="00D16836"/>
    <w:rsid w:val="00D24A47"/>
    <w:rsid w:val="00D24BE9"/>
    <w:rsid w:val="00D2587B"/>
    <w:rsid w:val="00D273EA"/>
    <w:rsid w:val="00D30080"/>
    <w:rsid w:val="00D30FF9"/>
    <w:rsid w:val="00D32430"/>
    <w:rsid w:val="00D332A6"/>
    <w:rsid w:val="00D3393A"/>
    <w:rsid w:val="00D34EED"/>
    <w:rsid w:val="00D377CC"/>
    <w:rsid w:val="00D400AA"/>
    <w:rsid w:val="00D410BF"/>
    <w:rsid w:val="00D413B9"/>
    <w:rsid w:val="00D417E1"/>
    <w:rsid w:val="00D4396E"/>
    <w:rsid w:val="00D44BBD"/>
    <w:rsid w:val="00D44F91"/>
    <w:rsid w:val="00D50488"/>
    <w:rsid w:val="00D5187B"/>
    <w:rsid w:val="00D52C78"/>
    <w:rsid w:val="00D5446C"/>
    <w:rsid w:val="00D54DB5"/>
    <w:rsid w:val="00D60BA5"/>
    <w:rsid w:val="00D6106D"/>
    <w:rsid w:val="00D61C48"/>
    <w:rsid w:val="00D620B2"/>
    <w:rsid w:val="00D644B0"/>
    <w:rsid w:val="00D66CFD"/>
    <w:rsid w:val="00D70BC1"/>
    <w:rsid w:val="00D70F11"/>
    <w:rsid w:val="00D735C9"/>
    <w:rsid w:val="00D749B4"/>
    <w:rsid w:val="00D74CF3"/>
    <w:rsid w:val="00D7522B"/>
    <w:rsid w:val="00D75AB4"/>
    <w:rsid w:val="00D805A2"/>
    <w:rsid w:val="00D81377"/>
    <w:rsid w:val="00D82A5B"/>
    <w:rsid w:val="00D83B7A"/>
    <w:rsid w:val="00D853E2"/>
    <w:rsid w:val="00D86261"/>
    <w:rsid w:val="00D87A44"/>
    <w:rsid w:val="00D905B9"/>
    <w:rsid w:val="00D914AD"/>
    <w:rsid w:val="00D94607"/>
    <w:rsid w:val="00D96080"/>
    <w:rsid w:val="00D96F03"/>
    <w:rsid w:val="00D96F35"/>
    <w:rsid w:val="00DA063A"/>
    <w:rsid w:val="00DA0FBD"/>
    <w:rsid w:val="00DA1632"/>
    <w:rsid w:val="00DA6112"/>
    <w:rsid w:val="00DA703E"/>
    <w:rsid w:val="00DA7CA4"/>
    <w:rsid w:val="00DB0043"/>
    <w:rsid w:val="00DB08E5"/>
    <w:rsid w:val="00DB1E70"/>
    <w:rsid w:val="00DB3CC8"/>
    <w:rsid w:val="00DB4530"/>
    <w:rsid w:val="00DB4BEF"/>
    <w:rsid w:val="00DB58A4"/>
    <w:rsid w:val="00DB6719"/>
    <w:rsid w:val="00DB6971"/>
    <w:rsid w:val="00DB7362"/>
    <w:rsid w:val="00DB7FE4"/>
    <w:rsid w:val="00DC0A11"/>
    <w:rsid w:val="00DC10C0"/>
    <w:rsid w:val="00DC12E1"/>
    <w:rsid w:val="00DC14E0"/>
    <w:rsid w:val="00DC2198"/>
    <w:rsid w:val="00DC2CA0"/>
    <w:rsid w:val="00DC35C5"/>
    <w:rsid w:val="00DC3C0C"/>
    <w:rsid w:val="00DC6464"/>
    <w:rsid w:val="00DC728A"/>
    <w:rsid w:val="00DD01B3"/>
    <w:rsid w:val="00DD1F62"/>
    <w:rsid w:val="00DD3E56"/>
    <w:rsid w:val="00DD4EB8"/>
    <w:rsid w:val="00DD632E"/>
    <w:rsid w:val="00DD71F8"/>
    <w:rsid w:val="00DE0422"/>
    <w:rsid w:val="00DE092F"/>
    <w:rsid w:val="00DE2C22"/>
    <w:rsid w:val="00DE435A"/>
    <w:rsid w:val="00DE474A"/>
    <w:rsid w:val="00DE64FC"/>
    <w:rsid w:val="00DE6679"/>
    <w:rsid w:val="00DF008D"/>
    <w:rsid w:val="00DF00FD"/>
    <w:rsid w:val="00DF4250"/>
    <w:rsid w:val="00DF4C0F"/>
    <w:rsid w:val="00DF61A9"/>
    <w:rsid w:val="00DF61FF"/>
    <w:rsid w:val="00E012E1"/>
    <w:rsid w:val="00E01A42"/>
    <w:rsid w:val="00E02851"/>
    <w:rsid w:val="00E02F14"/>
    <w:rsid w:val="00E036AF"/>
    <w:rsid w:val="00E1098D"/>
    <w:rsid w:val="00E118E5"/>
    <w:rsid w:val="00E152F7"/>
    <w:rsid w:val="00E1541A"/>
    <w:rsid w:val="00E17A30"/>
    <w:rsid w:val="00E17AF3"/>
    <w:rsid w:val="00E21CA8"/>
    <w:rsid w:val="00E23639"/>
    <w:rsid w:val="00E250FE"/>
    <w:rsid w:val="00E25EB5"/>
    <w:rsid w:val="00E263EB"/>
    <w:rsid w:val="00E278C2"/>
    <w:rsid w:val="00E303DD"/>
    <w:rsid w:val="00E308C9"/>
    <w:rsid w:val="00E33387"/>
    <w:rsid w:val="00E333A4"/>
    <w:rsid w:val="00E34403"/>
    <w:rsid w:val="00E357AD"/>
    <w:rsid w:val="00E40957"/>
    <w:rsid w:val="00E42E2F"/>
    <w:rsid w:val="00E42F58"/>
    <w:rsid w:val="00E438EA"/>
    <w:rsid w:val="00E45473"/>
    <w:rsid w:val="00E45AD2"/>
    <w:rsid w:val="00E46D09"/>
    <w:rsid w:val="00E50AAD"/>
    <w:rsid w:val="00E513AD"/>
    <w:rsid w:val="00E51509"/>
    <w:rsid w:val="00E51F3F"/>
    <w:rsid w:val="00E538FC"/>
    <w:rsid w:val="00E55D86"/>
    <w:rsid w:val="00E55E71"/>
    <w:rsid w:val="00E57416"/>
    <w:rsid w:val="00E64360"/>
    <w:rsid w:val="00E6442B"/>
    <w:rsid w:val="00E658B7"/>
    <w:rsid w:val="00E66130"/>
    <w:rsid w:val="00E66E87"/>
    <w:rsid w:val="00E66F58"/>
    <w:rsid w:val="00E67727"/>
    <w:rsid w:val="00E70204"/>
    <w:rsid w:val="00E7114B"/>
    <w:rsid w:val="00E73C58"/>
    <w:rsid w:val="00E7469C"/>
    <w:rsid w:val="00E75199"/>
    <w:rsid w:val="00E80148"/>
    <w:rsid w:val="00E812DB"/>
    <w:rsid w:val="00E8136D"/>
    <w:rsid w:val="00E83775"/>
    <w:rsid w:val="00E84777"/>
    <w:rsid w:val="00E86FC6"/>
    <w:rsid w:val="00E878BC"/>
    <w:rsid w:val="00E87C50"/>
    <w:rsid w:val="00E90141"/>
    <w:rsid w:val="00E93498"/>
    <w:rsid w:val="00E935E6"/>
    <w:rsid w:val="00E958C3"/>
    <w:rsid w:val="00E975FA"/>
    <w:rsid w:val="00EA0431"/>
    <w:rsid w:val="00EA2441"/>
    <w:rsid w:val="00EA2CEB"/>
    <w:rsid w:val="00EA2D10"/>
    <w:rsid w:val="00EA388F"/>
    <w:rsid w:val="00EA4B41"/>
    <w:rsid w:val="00EA5611"/>
    <w:rsid w:val="00EA5740"/>
    <w:rsid w:val="00EA64C1"/>
    <w:rsid w:val="00EA72DA"/>
    <w:rsid w:val="00EA74FA"/>
    <w:rsid w:val="00EB070F"/>
    <w:rsid w:val="00EB1F7F"/>
    <w:rsid w:val="00EB24AD"/>
    <w:rsid w:val="00EB27E8"/>
    <w:rsid w:val="00EB28E6"/>
    <w:rsid w:val="00EB3D48"/>
    <w:rsid w:val="00EB3FB6"/>
    <w:rsid w:val="00EB610D"/>
    <w:rsid w:val="00EB613C"/>
    <w:rsid w:val="00EB6B0E"/>
    <w:rsid w:val="00EC098C"/>
    <w:rsid w:val="00EC116F"/>
    <w:rsid w:val="00ED08F3"/>
    <w:rsid w:val="00ED0EA3"/>
    <w:rsid w:val="00ED1F3D"/>
    <w:rsid w:val="00ED32D2"/>
    <w:rsid w:val="00ED6283"/>
    <w:rsid w:val="00ED70C8"/>
    <w:rsid w:val="00ED7E1A"/>
    <w:rsid w:val="00EE0F5E"/>
    <w:rsid w:val="00EE130E"/>
    <w:rsid w:val="00EE18A3"/>
    <w:rsid w:val="00EE26C0"/>
    <w:rsid w:val="00EE3221"/>
    <w:rsid w:val="00EE3677"/>
    <w:rsid w:val="00EE5E62"/>
    <w:rsid w:val="00EE7190"/>
    <w:rsid w:val="00EF1309"/>
    <w:rsid w:val="00EF1CD6"/>
    <w:rsid w:val="00EF1E34"/>
    <w:rsid w:val="00EF1F16"/>
    <w:rsid w:val="00EF2C2D"/>
    <w:rsid w:val="00EF3065"/>
    <w:rsid w:val="00F0050F"/>
    <w:rsid w:val="00F00B44"/>
    <w:rsid w:val="00F04101"/>
    <w:rsid w:val="00F050DE"/>
    <w:rsid w:val="00F10365"/>
    <w:rsid w:val="00F140EF"/>
    <w:rsid w:val="00F14365"/>
    <w:rsid w:val="00F15358"/>
    <w:rsid w:val="00F16A90"/>
    <w:rsid w:val="00F17E5B"/>
    <w:rsid w:val="00F21C33"/>
    <w:rsid w:val="00F25BFE"/>
    <w:rsid w:val="00F264F9"/>
    <w:rsid w:val="00F2747E"/>
    <w:rsid w:val="00F30661"/>
    <w:rsid w:val="00F308AA"/>
    <w:rsid w:val="00F31E15"/>
    <w:rsid w:val="00F378A5"/>
    <w:rsid w:val="00F37BE1"/>
    <w:rsid w:val="00F4027A"/>
    <w:rsid w:val="00F4094E"/>
    <w:rsid w:val="00F40B6D"/>
    <w:rsid w:val="00F41DB4"/>
    <w:rsid w:val="00F43AFE"/>
    <w:rsid w:val="00F44574"/>
    <w:rsid w:val="00F45BB9"/>
    <w:rsid w:val="00F46017"/>
    <w:rsid w:val="00F46166"/>
    <w:rsid w:val="00F50815"/>
    <w:rsid w:val="00F50DAC"/>
    <w:rsid w:val="00F510E5"/>
    <w:rsid w:val="00F513EA"/>
    <w:rsid w:val="00F530FF"/>
    <w:rsid w:val="00F531FF"/>
    <w:rsid w:val="00F57DF9"/>
    <w:rsid w:val="00F604D7"/>
    <w:rsid w:val="00F61F12"/>
    <w:rsid w:val="00F62C9D"/>
    <w:rsid w:val="00F636E1"/>
    <w:rsid w:val="00F636F0"/>
    <w:rsid w:val="00F64693"/>
    <w:rsid w:val="00F701C9"/>
    <w:rsid w:val="00F70E1B"/>
    <w:rsid w:val="00F71DBE"/>
    <w:rsid w:val="00F72003"/>
    <w:rsid w:val="00F72841"/>
    <w:rsid w:val="00F73437"/>
    <w:rsid w:val="00F73715"/>
    <w:rsid w:val="00F74CBA"/>
    <w:rsid w:val="00F75FDE"/>
    <w:rsid w:val="00F76092"/>
    <w:rsid w:val="00F775D3"/>
    <w:rsid w:val="00F82718"/>
    <w:rsid w:val="00F83002"/>
    <w:rsid w:val="00F83B01"/>
    <w:rsid w:val="00F8485C"/>
    <w:rsid w:val="00F8507E"/>
    <w:rsid w:val="00F860A6"/>
    <w:rsid w:val="00F87285"/>
    <w:rsid w:val="00F91CB6"/>
    <w:rsid w:val="00F93B66"/>
    <w:rsid w:val="00F97B58"/>
    <w:rsid w:val="00FA0142"/>
    <w:rsid w:val="00FA062B"/>
    <w:rsid w:val="00FA1B1A"/>
    <w:rsid w:val="00FA1E40"/>
    <w:rsid w:val="00FA25DF"/>
    <w:rsid w:val="00FA2646"/>
    <w:rsid w:val="00FA2EFB"/>
    <w:rsid w:val="00FA5504"/>
    <w:rsid w:val="00FA6DC4"/>
    <w:rsid w:val="00FA7595"/>
    <w:rsid w:val="00FB2653"/>
    <w:rsid w:val="00FB3072"/>
    <w:rsid w:val="00FB31D6"/>
    <w:rsid w:val="00FB3206"/>
    <w:rsid w:val="00FB3E86"/>
    <w:rsid w:val="00FB3E97"/>
    <w:rsid w:val="00FB7000"/>
    <w:rsid w:val="00FC15C7"/>
    <w:rsid w:val="00FC2AF1"/>
    <w:rsid w:val="00FC3623"/>
    <w:rsid w:val="00FC38C1"/>
    <w:rsid w:val="00FC3FFB"/>
    <w:rsid w:val="00FC5677"/>
    <w:rsid w:val="00FC569A"/>
    <w:rsid w:val="00FC5AE3"/>
    <w:rsid w:val="00FC64AE"/>
    <w:rsid w:val="00FD21FC"/>
    <w:rsid w:val="00FD2597"/>
    <w:rsid w:val="00FD2C92"/>
    <w:rsid w:val="00FD394C"/>
    <w:rsid w:val="00FD4519"/>
    <w:rsid w:val="00FD4D81"/>
    <w:rsid w:val="00FD658A"/>
    <w:rsid w:val="00FE36DA"/>
    <w:rsid w:val="00FE4B9E"/>
    <w:rsid w:val="00FE5CE6"/>
    <w:rsid w:val="00FF1085"/>
    <w:rsid w:val="00FF1632"/>
    <w:rsid w:val="00FF169B"/>
    <w:rsid w:val="00FF1BDB"/>
    <w:rsid w:val="00FF28F6"/>
    <w:rsid w:val="00FF6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ru v:ext="edit" colors="#004036,#003640,#f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76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34676"/>
    <w:pPr>
      <w:keepNext/>
      <w:numPr>
        <w:numId w:val="1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934676"/>
    <w:pPr>
      <w:keepNext/>
      <w:numPr>
        <w:ilvl w:val="1"/>
        <w:numId w:val="1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934676"/>
    <w:pPr>
      <w:keepNext/>
      <w:numPr>
        <w:ilvl w:val="2"/>
        <w:numId w:val="1"/>
      </w:numPr>
      <w:spacing w:before="240" w:after="60"/>
      <w:outlineLvl w:val="2"/>
    </w:pPr>
    <w:rPr>
      <w:rFonts w:eastAsia="MS Mincho" w:cs="Arial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934676"/>
    <w:pPr>
      <w:keepNext/>
      <w:numPr>
        <w:ilvl w:val="3"/>
        <w:numId w:val="1"/>
      </w:numPr>
      <w:spacing w:before="240" w:after="60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9346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34676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934676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934676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934676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934676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934676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934676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934676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934676"/>
    <w:pPr>
      <w:jc w:val="right"/>
    </w:pPr>
  </w:style>
  <w:style w:type="paragraph" w:customStyle="1" w:styleId="AuthorDate">
    <w:name w:val="Author/Date"/>
    <w:basedOn w:val="Normal"/>
    <w:rsid w:val="00934676"/>
    <w:pPr>
      <w:jc w:val="right"/>
    </w:pPr>
  </w:style>
  <w:style w:type="paragraph" w:styleId="Header">
    <w:name w:val="header"/>
    <w:basedOn w:val="Normal"/>
    <w:link w:val="HeaderChar"/>
    <w:rsid w:val="009346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34676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934676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934676"/>
  </w:style>
  <w:style w:type="paragraph" w:styleId="TOC2">
    <w:name w:val="toc 2"/>
    <w:basedOn w:val="Normal"/>
    <w:next w:val="Normal"/>
    <w:autoRedefine/>
    <w:uiPriority w:val="39"/>
    <w:rsid w:val="00934676"/>
    <w:pPr>
      <w:ind w:left="220"/>
    </w:pPr>
  </w:style>
  <w:style w:type="paragraph" w:styleId="TOC3">
    <w:name w:val="toc 3"/>
    <w:basedOn w:val="Normal"/>
    <w:next w:val="Normal"/>
    <w:autoRedefine/>
    <w:semiHidden/>
    <w:rsid w:val="00934676"/>
    <w:pPr>
      <w:ind w:left="440"/>
    </w:pPr>
  </w:style>
  <w:style w:type="character" w:styleId="Hyperlink">
    <w:name w:val="Hyperlink"/>
    <w:uiPriority w:val="99"/>
    <w:rsid w:val="00934676"/>
    <w:rPr>
      <w:color w:val="0000FF"/>
      <w:u w:val="single"/>
    </w:rPr>
  </w:style>
  <w:style w:type="paragraph" w:customStyle="1" w:styleId="Appendix">
    <w:name w:val="Appendix"/>
    <w:basedOn w:val="Heading1"/>
    <w:rsid w:val="00934676"/>
    <w:pPr>
      <w:numPr>
        <w:numId w:val="0"/>
      </w:numPr>
    </w:pPr>
  </w:style>
  <w:style w:type="numbering" w:customStyle="1" w:styleId="BulletPoint">
    <w:name w:val="Bullet Point"/>
    <w:basedOn w:val="NoList"/>
    <w:rsid w:val="00934676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spacing w:before="0" w:after="0"/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uiPriority w:val="59"/>
    <w:rsid w:val="0093467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  <w:jc w:val="left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  <w:jc w:val="left"/>
    </w:pPr>
    <w:rPr>
      <w:rFonts w:ascii="Tahoma" w:eastAsia="MS Mincho" w:hAnsi="Tahoma" w:cs="Tahoma"/>
      <w:color w:val="auto"/>
      <w:sz w:val="18"/>
      <w:szCs w:val="18"/>
      <w:lang w:val="en-US" w:eastAsia="en-US"/>
    </w:rPr>
  </w:style>
  <w:style w:type="paragraph" w:customStyle="1" w:styleId="NormalT">
    <w:name w:val="NormalT"/>
    <w:basedOn w:val="Normal"/>
    <w:rsid w:val="00C31466"/>
    <w:pPr>
      <w:spacing w:before="120" w:after="0" w:line="360" w:lineRule="auto"/>
      <w:ind w:left="547"/>
      <w:jc w:val="left"/>
    </w:pPr>
    <w:rPr>
      <w:rFonts w:ascii="Tahoma" w:eastAsia="MS Mincho" w:hAnsi="Tahoma" w:cs="Arial"/>
      <w:color w:val="auto"/>
      <w:sz w:val="20"/>
      <w:szCs w:val="20"/>
      <w:lang w:val="en-US" w:eastAsia="en-US"/>
    </w:rPr>
  </w:style>
  <w:style w:type="paragraph" w:customStyle="1" w:styleId="Bold">
    <w:name w:val="Bold"/>
    <w:aliases w:val="Right"/>
    <w:basedOn w:val="Normal"/>
    <w:next w:val="Normal"/>
    <w:rsid w:val="00290920"/>
    <w:pPr>
      <w:jc w:val="right"/>
    </w:pPr>
    <w:rPr>
      <w:b/>
      <w:color w:val="auto"/>
    </w:rPr>
  </w:style>
  <w:style w:type="character" w:customStyle="1" w:styleId="Heading1Char">
    <w:name w:val="Heading 1 Char"/>
    <w:link w:val="Heading1"/>
    <w:rsid w:val="00934676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934676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934676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link w:val="Heading2"/>
    <w:rsid w:val="00934676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rsid w:val="00934676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rsid w:val="00934676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934676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934676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934676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934676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934676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934676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rsid w:val="00A94C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4CC4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0A0833"/>
    <w:pPr>
      <w:ind w:left="720"/>
    </w:pPr>
  </w:style>
  <w:style w:type="paragraph" w:customStyle="1" w:styleId="Guide">
    <w:name w:val="Guide"/>
    <w:basedOn w:val="Normal"/>
    <w:link w:val="GuideCharChar"/>
    <w:uiPriority w:val="99"/>
    <w:rsid w:val="005C70AF"/>
    <w:pPr>
      <w:spacing w:before="0" w:after="0"/>
      <w:jc w:val="left"/>
    </w:pPr>
    <w:rPr>
      <w:i/>
      <w:color w:val="auto"/>
      <w:sz w:val="20"/>
      <w:szCs w:val="20"/>
      <w:lang w:val="en-US" w:eastAsia="en-US"/>
    </w:rPr>
  </w:style>
  <w:style w:type="character" w:customStyle="1" w:styleId="GuideCharChar">
    <w:name w:val="Guide Char Char"/>
    <w:basedOn w:val="DefaultParagraphFont"/>
    <w:link w:val="Guide"/>
    <w:uiPriority w:val="99"/>
    <w:locked/>
    <w:rsid w:val="005C70AF"/>
    <w:rPr>
      <w:rFonts w:ascii="Arial" w:hAnsi="Arial"/>
      <w:i/>
    </w:rPr>
  </w:style>
  <w:style w:type="paragraph" w:customStyle="1" w:styleId="TableColumnHeadings">
    <w:name w:val="Table Column Headings"/>
    <w:basedOn w:val="Normal"/>
    <w:uiPriority w:val="99"/>
    <w:rsid w:val="005C70AF"/>
    <w:pPr>
      <w:spacing w:after="40"/>
      <w:ind w:left="113" w:right="113"/>
      <w:jc w:val="left"/>
    </w:pPr>
    <w:rPr>
      <w:b/>
      <w:color w:val="auto"/>
      <w:spacing w:val="-5"/>
      <w:szCs w:val="20"/>
      <w:lang w:eastAsia="en-US"/>
    </w:rPr>
  </w:style>
  <w:style w:type="paragraph" w:customStyle="1" w:styleId="TableContents">
    <w:name w:val="Table Contents"/>
    <w:basedOn w:val="Normal"/>
    <w:uiPriority w:val="99"/>
    <w:rsid w:val="005C70AF"/>
    <w:pPr>
      <w:widowControl w:val="0"/>
      <w:suppressLineNumbers/>
      <w:suppressAutoHyphens/>
      <w:spacing w:after="60"/>
      <w:ind w:left="113" w:right="113"/>
      <w:jc w:val="left"/>
    </w:pPr>
    <w:rPr>
      <w:color w:val="000000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rsid w:val="005C70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70AF"/>
    <w:pPr>
      <w:spacing w:before="0" w:after="0"/>
      <w:jc w:val="left"/>
    </w:pPr>
    <w:rPr>
      <w:color w:val="auto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70AF"/>
    <w:rPr>
      <w:rFonts w:ascii="Arial" w:hAnsi="Arial"/>
    </w:rPr>
  </w:style>
  <w:style w:type="paragraph" w:customStyle="1" w:styleId="Table-ColHead">
    <w:name w:val="Table - Col. Head"/>
    <w:basedOn w:val="Normal"/>
    <w:uiPriority w:val="99"/>
    <w:rsid w:val="005C70AF"/>
    <w:pPr>
      <w:keepNext/>
      <w:suppressAutoHyphens/>
      <w:spacing w:before="0" w:after="60"/>
      <w:jc w:val="left"/>
    </w:pPr>
    <w:rPr>
      <w:b/>
      <w:color w:val="auto"/>
      <w:sz w:val="20"/>
      <w:szCs w:val="20"/>
      <w:lang w:val="en-US" w:eastAsia="en-US"/>
    </w:rPr>
  </w:style>
  <w:style w:type="paragraph" w:customStyle="1" w:styleId="Default">
    <w:name w:val="Default"/>
    <w:rsid w:val="005C70A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 w:eastAsia="en-GB"/>
    </w:rPr>
  </w:style>
  <w:style w:type="table" w:customStyle="1" w:styleId="TableGrid1">
    <w:name w:val="Table Grid1"/>
    <w:basedOn w:val="TableNormal"/>
    <w:next w:val="TableGrid"/>
    <w:uiPriority w:val="59"/>
    <w:rsid w:val="00150A4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4259C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rsid w:val="006F4B51"/>
    <w:pPr>
      <w:spacing w:before="60" w:after="120"/>
      <w:jc w:val="both"/>
    </w:pPr>
    <w:rPr>
      <w:b/>
      <w:bCs/>
      <w:color w:val="002E36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rsid w:val="006F4B51"/>
    <w:rPr>
      <w:rFonts w:ascii="Arial" w:hAnsi="Arial"/>
      <w:b/>
      <w:bCs/>
      <w:color w:val="002E36"/>
      <w:lang w:val="en-GB" w:eastAsia="en-GB"/>
    </w:rPr>
  </w:style>
  <w:style w:type="paragraph" w:styleId="FootnoteText">
    <w:name w:val="footnote text"/>
    <w:basedOn w:val="Normal"/>
    <w:link w:val="FootnoteTextChar"/>
    <w:rsid w:val="00EE130E"/>
    <w:pPr>
      <w:spacing w:before="0" w:after="0"/>
      <w:jc w:val="left"/>
    </w:pPr>
    <w:rPr>
      <w:rFonts w:ascii="Times New Roman" w:hAnsi="Times New Roman"/>
      <w:color w:val="auto"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806B9A"/>
    <w:pPr>
      <w:spacing w:before="0" w:after="0"/>
      <w:jc w:val="left"/>
    </w:pPr>
    <w:rPr>
      <w:rFonts w:ascii="Calibri" w:eastAsiaTheme="minorHAnsi" w:hAnsi="Calibri" w:cs="Consolas"/>
      <w:color w:val="1F497D" w:themeColor="text2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06B9A"/>
    <w:rPr>
      <w:rFonts w:ascii="Calibri" w:eastAsiaTheme="minorHAnsi" w:hAnsi="Calibri" w:cs="Consolas"/>
      <w:color w:val="1F497D" w:themeColor="text2"/>
      <w:sz w:val="22"/>
      <w:szCs w:val="21"/>
    </w:rPr>
  </w:style>
  <w:style w:type="paragraph" w:customStyle="1" w:styleId="ElotecFigContent">
    <w:name w:val="Elotec_FigContent"/>
    <w:basedOn w:val="Normal"/>
    <w:rsid w:val="00EE130E"/>
    <w:pPr>
      <w:spacing w:before="120" w:line="288" w:lineRule="auto"/>
      <w:jc w:val="center"/>
    </w:pPr>
    <w:rPr>
      <w:color w:val="auto"/>
      <w:sz w:val="20"/>
      <w:lang w:val="en-US" w:eastAsia="en-US"/>
    </w:rPr>
  </w:style>
  <w:style w:type="paragraph" w:customStyle="1" w:styleId="ElotecFigure">
    <w:name w:val="Elotec_Figure"/>
    <w:basedOn w:val="Normal"/>
    <w:rsid w:val="00EE130E"/>
    <w:pPr>
      <w:spacing w:before="120" w:after="240" w:line="288" w:lineRule="auto"/>
      <w:jc w:val="center"/>
    </w:pPr>
    <w:rPr>
      <w:i/>
      <w:color w:val="auto"/>
      <w:sz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EE130E"/>
  </w:style>
  <w:style w:type="character" w:styleId="FootnoteReference">
    <w:name w:val="footnote reference"/>
    <w:rsid w:val="00EE130E"/>
    <w:rPr>
      <w:vertAlign w:val="superscript"/>
    </w:rPr>
  </w:style>
  <w:style w:type="paragraph" w:styleId="Revision">
    <w:name w:val="Revision"/>
    <w:hidden/>
    <w:uiPriority w:val="99"/>
    <w:semiHidden/>
    <w:rsid w:val="00535108"/>
    <w:rPr>
      <w:rFonts w:ascii="Arial" w:hAnsi="Arial"/>
      <w:color w:val="002E36"/>
      <w:sz w:val="22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3C79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3C79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C384C"/>
    <w:rPr>
      <w:color w:val="808080"/>
    </w:rPr>
  </w:style>
  <w:style w:type="character" w:customStyle="1" w:styleId="apple-converted-space">
    <w:name w:val="apple-converted-space"/>
    <w:basedOn w:val="DefaultParagraphFont"/>
    <w:rsid w:val="004155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0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5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6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4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6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6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kangkang11052017/SIMD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onguyennh\Downloads\HNVN_SD_010_11_Small_Project_Template%20S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81DC8-9664-4A19-8470-D9CC79BBEA5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369E17E-10DA-4F21-BDA6-78CCA3016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2CEA42-384E-47CD-BB9C-8AD2C4500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BD9F74-4F30-4AE4-B1D0-55108349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HNVN_SD_010_11_Small_Project_Template SRS.dotx</Template>
  <TotalTime>0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</vt:lpstr>
    </vt:vector>
  </TitlesOfParts>
  <Company>Harvey Nash</Company>
  <LinksUpToDate>false</LinksUpToDate>
  <CharactersWithSpaces>2447</CharactersWithSpaces>
  <SharedDoc>false</SharedDoc>
  <HLinks>
    <vt:vector size="42" baseType="variant">
      <vt:variant>
        <vt:i4>1114163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_Toc318797174</vt:lpwstr>
      </vt:variant>
      <vt:variant>
        <vt:i4>1114163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_Toc318797173</vt:lpwstr>
      </vt:variant>
      <vt:variant>
        <vt:i4>1114163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_Toc318797172</vt:lpwstr>
      </vt:variant>
      <vt:variant>
        <vt:i4>1114163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_Toc318797171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_Toc318797170</vt:lpwstr>
      </vt:variant>
      <vt:variant>
        <vt:i4>1048627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_Toc318797169</vt:lpwstr>
      </vt:variant>
      <vt:variant>
        <vt:i4>4718701</vt:i4>
      </vt:variant>
      <vt:variant>
        <vt:i4>0</vt:i4>
      </vt:variant>
      <vt:variant>
        <vt:i4>0</vt:i4>
      </vt:variant>
      <vt:variant>
        <vt:i4>5</vt:i4>
      </vt:variant>
      <vt:variant>
        <vt:lpwstr>mailto:Name@harveynash.com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>Sales Document</dc:subject>
  <dc:creator>Thao Nguyen Ngoc Huong</dc:creator>
  <cp:lastModifiedBy>vunguyen</cp:lastModifiedBy>
  <cp:revision>2</cp:revision>
  <cp:lastPrinted>2007-04-17T04:32:00Z</cp:lastPrinted>
  <dcterms:created xsi:type="dcterms:W3CDTF">2018-03-01T14:51:00Z</dcterms:created>
  <dcterms:modified xsi:type="dcterms:W3CDTF">2018-03-01T14:51:00Z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0x010100C568DB52D9D0A14D9B2FDCC96666E9F2007948130EC3DB064584E219954237AF3900EFF1EC5D0BC67D47851D3C42B9B0B7B1</vt:lpwstr>
  </property>
  <property fmtid="{D5CDD505-2E9C-101B-9397-08002B2CF9AE}" pid="3" name="MTWinEqns">
    <vt:bool>true</vt:bool>
  </property>
</Properties>
</file>